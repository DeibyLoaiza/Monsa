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B3A" w:rsidRPr="00A61335" w:rsidRDefault="00953C22">
      <w:pPr>
        <w:pStyle w:val="Puesto"/>
        <w:jc w:val="right"/>
      </w:pPr>
      <w:bookmarkStart w:id="0" w:name="_GoBack"/>
      <w:bookmarkEnd w:id="0"/>
      <w:r>
        <w:t xml:space="preserve">Página </w:t>
      </w:r>
      <w:r w:rsidR="00A61335" w:rsidRPr="00A61335">
        <w:t>Construcciones</w:t>
      </w:r>
      <w:r w:rsidR="00A61335">
        <w:t xml:space="preserve"> Monsa</w:t>
      </w:r>
    </w:p>
    <w:p w:rsidR="00651B3A" w:rsidRDefault="00D40AC2">
      <w:pPr>
        <w:pStyle w:val="Puesto"/>
        <w:jc w:val="right"/>
      </w:pPr>
      <w:r>
        <w:fldChar w:fldCharType="begin"/>
      </w:r>
      <w:r>
        <w:instrText xml:space="preserve"> TITLE  \* MERGEFORMAT </w:instrText>
      </w:r>
      <w:r>
        <w:fldChar w:fldCharType="separate"/>
      </w:r>
      <w:r w:rsidR="00953C22">
        <w:t>Visión</w:t>
      </w:r>
      <w:r w:rsidR="00A61335">
        <w:t xml:space="preserve"> (Small Project)</w:t>
      </w:r>
      <w:r>
        <w:fldChar w:fldCharType="end"/>
      </w:r>
    </w:p>
    <w:p w:rsidR="00651B3A" w:rsidRDefault="00651B3A">
      <w:pPr>
        <w:pStyle w:val="Puesto"/>
        <w:jc w:val="right"/>
      </w:pPr>
    </w:p>
    <w:p w:rsidR="00651B3A" w:rsidRDefault="00953C22">
      <w:pPr>
        <w:pStyle w:val="Puesto"/>
        <w:jc w:val="right"/>
        <w:rPr>
          <w:sz w:val="28"/>
        </w:rPr>
      </w:pPr>
      <w:r>
        <w:rPr>
          <w:sz w:val="28"/>
        </w:rPr>
        <w:t>Versión</w:t>
      </w:r>
      <w:r w:rsidR="00A64736">
        <w:rPr>
          <w:sz w:val="28"/>
        </w:rPr>
        <w:t xml:space="preserve"> &lt;2</w:t>
      </w:r>
      <w:r w:rsidR="00856C35">
        <w:rPr>
          <w:sz w:val="28"/>
        </w:rPr>
        <w:t>.0&gt;</w:t>
      </w:r>
    </w:p>
    <w:p w:rsidR="00651B3A" w:rsidRDefault="00651B3A">
      <w:pPr>
        <w:pStyle w:val="Puesto"/>
        <w:rPr>
          <w:sz w:val="28"/>
        </w:rPr>
      </w:pPr>
    </w:p>
    <w:p w:rsidR="00651B3A" w:rsidRDefault="00651B3A"/>
    <w:p w:rsidR="00651B3A" w:rsidRDefault="00651B3A">
      <w:pPr>
        <w:sectPr w:rsidR="00651B3A">
          <w:headerReference w:type="default" r:id="rId7"/>
          <w:pgSz w:w="12240" w:h="15840" w:code="1"/>
          <w:pgMar w:top="1440" w:right="1440" w:bottom="1440" w:left="1440" w:header="720" w:footer="720" w:gutter="0"/>
          <w:cols w:space="720"/>
          <w:vAlign w:val="center"/>
        </w:sectPr>
      </w:pPr>
    </w:p>
    <w:p w:rsidR="00651B3A" w:rsidRDefault="00856C35">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1B3A">
        <w:tc>
          <w:tcPr>
            <w:tcW w:w="2304" w:type="dxa"/>
          </w:tcPr>
          <w:p w:rsidR="00651B3A" w:rsidRDefault="00856C35">
            <w:pPr>
              <w:pStyle w:val="Tabletext"/>
              <w:jc w:val="center"/>
              <w:rPr>
                <w:b/>
              </w:rPr>
            </w:pPr>
            <w:r>
              <w:rPr>
                <w:b/>
              </w:rPr>
              <w:t>Date</w:t>
            </w:r>
          </w:p>
        </w:tc>
        <w:tc>
          <w:tcPr>
            <w:tcW w:w="1152" w:type="dxa"/>
          </w:tcPr>
          <w:p w:rsidR="00651B3A" w:rsidRDefault="00856C35">
            <w:pPr>
              <w:pStyle w:val="Tabletext"/>
              <w:jc w:val="center"/>
              <w:rPr>
                <w:b/>
              </w:rPr>
            </w:pPr>
            <w:r>
              <w:rPr>
                <w:b/>
              </w:rPr>
              <w:t>Version</w:t>
            </w:r>
          </w:p>
        </w:tc>
        <w:tc>
          <w:tcPr>
            <w:tcW w:w="3744" w:type="dxa"/>
          </w:tcPr>
          <w:p w:rsidR="00651B3A" w:rsidRDefault="00856C35">
            <w:pPr>
              <w:pStyle w:val="Tabletext"/>
              <w:jc w:val="center"/>
              <w:rPr>
                <w:b/>
              </w:rPr>
            </w:pPr>
            <w:r>
              <w:rPr>
                <w:b/>
              </w:rPr>
              <w:t>Description</w:t>
            </w:r>
          </w:p>
        </w:tc>
        <w:tc>
          <w:tcPr>
            <w:tcW w:w="2304" w:type="dxa"/>
          </w:tcPr>
          <w:p w:rsidR="00651B3A" w:rsidRDefault="00856C35">
            <w:pPr>
              <w:pStyle w:val="Tabletext"/>
              <w:jc w:val="center"/>
              <w:rPr>
                <w:b/>
              </w:rPr>
            </w:pPr>
            <w:r>
              <w:rPr>
                <w:b/>
              </w:rPr>
              <w:t>Author</w:t>
            </w:r>
          </w:p>
        </w:tc>
      </w:tr>
      <w:tr w:rsidR="00A61335">
        <w:tc>
          <w:tcPr>
            <w:tcW w:w="2304" w:type="dxa"/>
          </w:tcPr>
          <w:p w:rsidR="00A61335" w:rsidRPr="00C73FD3" w:rsidRDefault="00A61335" w:rsidP="00A61335">
            <w:pPr>
              <w:pStyle w:val="Tabletext"/>
            </w:pPr>
            <w:r w:rsidRPr="00C73FD3">
              <w:t>18/08/2015</w:t>
            </w:r>
          </w:p>
        </w:tc>
        <w:tc>
          <w:tcPr>
            <w:tcW w:w="1152" w:type="dxa"/>
          </w:tcPr>
          <w:p w:rsidR="00A61335" w:rsidRPr="00C73FD3" w:rsidRDefault="00A61335" w:rsidP="00A61335">
            <w:pPr>
              <w:pStyle w:val="Tabletext"/>
            </w:pPr>
            <w:r w:rsidRPr="00C73FD3">
              <w:t>1.0</w:t>
            </w:r>
          </w:p>
        </w:tc>
        <w:tc>
          <w:tcPr>
            <w:tcW w:w="3744" w:type="dxa"/>
          </w:tcPr>
          <w:p w:rsidR="00A61335" w:rsidRPr="00C73FD3" w:rsidRDefault="00A61335" w:rsidP="00A61335">
            <w:pPr>
              <w:pStyle w:val="Tabletext"/>
            </w:pPr>
            <w:r w:rsidRPr="00C73FD3">
              <w:t>Documento donde se evidencia la visión del proyect</w:t>
            </w:r>
            <w:r>
              <w:t xml:space="preserve">o, interesados y usuarios finales </w:t>
            </w:r>
          </w:p>
        </w:tc>
        <w:tc>
          <w:tcPr>
            <w:tcW w:w="2304" w:type="dxa"/>
          </w:tcPr>
          <w:p w:rsidR="00A61335" w:rsidRPr="00C73FD3" w:rsidRDefault="00A61335" w:rsidP="00A61335">
            <w:pPr>
              <w:pStyle w:val="Tabletext"/>
            </w:pPr>
            <w:r w:rsidRPr="00C73FD3">
              <w:t>Felipe Andrés Jamioy-Deiby Fabián Loaiza</w:t>
            </w:r>
          </w:p>
        </w:tc>
      </w:tr>
      <w:tr w:rsidR="00651B3A">
        <w:tc>
          <w:tcPr>
            <w:tcW w:w="2304" w:type="dxa"/>
          </w:tcPr>
          <w:p w:rsidR="00651B3A" w:rsidRDefault="00A61335">
            <w:pPr>
              <w:pStyle w:val="Tabletext"/>
            </w:pPr>
            <w:r>
              <w:t>13/09/2015</w:t>
            </w:r>
          </w:p>
        </w:tc>
        <w:tc>
          <w:tcPr>
            <w:tcW w:w="1152" w:type="dxa"/>
          </w:tcPr>
          <w:p w:rsidR="00651B3A" w:rsidRDefault="00A61335">
            <w:pPr>
              <w:pStyle w:val="Tabletext"/>
            </w:pPr>
            <w:r>
              <w:t>2.0</w:t>
            </w:r>
          </w:p>
        </w:tc>
        <w:tc>
          <w:tcPr>
            <w:tcW w:w="3744" w:type="dxa"/>
          </w:tcPr>
          <w:p w:rsidR="00651B3A" w:rsidRDefault="00A61335">
            <w:pPr>
              <w:pStyle w:val="Tabletext"/>
            </w:pPr>
            <w:r>
              <w:t>Corrección de la primera versión con los cambios respectivos que se pactaron con el cliente.</w:t>
            </w:r>
          </w:p>
        </w:tc>
        <w:tc>
          <w:tcPr>
            <w:tcW w:w="2304" w:type="dxa"/>
          </w:tcPr>
          <w:p w:rsidR="00651B3A" w:rsidRDefault="00A61335">
            <w:pPr>
              <w:pStyle w:val="Tabletext"/>
            </w:pPr>
            <w:r w:rsidRPr="00C73FD3">
              <w:t>Felipe Andrés Jamioy-Deiby Fabián Loaiza</w:t>
            </w:r>
          </w:p>
        </w:tc>
      </w:tr>
      <w:tr w:rsidR="00651B3A">
        <w:tc>
          <w:tcPr>
            <w:tcW w:w="2304" w:type="dxa"/>
          </w:tcPr>
          <w:p w:rsidR="00651B3A" w:rsidRDefault="00651B3A">
            <w:pPr>
              <w:pStyle w:val="Tabletext"/>
            </w:pPr>
          </w:p>
        </w:tc>
        <w:tc>
          <w:tcPr>
            <w:tcW w:w="1152" w:type="dxa"/>
          </w:tcPr>
          <w:p w:rsidR="00651B3A" w:rsidRDefault="00651B3A">
            <w:pPr>
              <w:pStyle w:val="Tabletext"/>
            </w:pPr>
          </w:p>
        </w:tc>
        <w:tc>
          <w:tcPr>
            <w:tcW w:w="3744" w:type="dxa"/>
          </w:tcPr>
          <w:p w:rsidR="00651B3A" w:rsidRDefault="00651B3A">
            <w:pPr>
              <w:pStyle w:val="Tabletext"/>
            </w:pPr>
          </w:p>
        </w:tc>
        <w:tc>
          <w:tcPr>
            <w:tcW w:w="2304" w:type="dxa"/>
          </w:tcPr>
          <w:p w:rsidR="00651B3A" w:rsidRDefault="00651B3A">
            <w:pPr>
              <w:pStyle w:val="Tabletext"/>
            </w:pPr>
          </w:p>
        </w:tc>
      </w:tr>
      <w:tr w:rsidR="00651B3A">
        <w:tc>
          <w:tcPr>
            <w:tcW w:w="2304" w:type="dxa"/>
          </w:tcPr>
          <w:p w:rsidR="00651B3A" w:rsidRDefault="00651B3A">
            <w:pPr>
              <w:pStyle w:val="Tabletext"/>
            </w:pPr>
          </w:p>
        </w:tc>
        <w:tc>
          <w:tcPr>
            <w:tcW w:w="1152" w:type="dxa"/>
          </w:tcPr>
          <w:p w:rsidR="00651B3A" w:rsidRDefault="00651B3A">
            <w:pPr>
              <w:pStyle w:val="Tabletext"/>
            </w:pPr>
          </w:p>
        </w:tc>
        <w:tc>
          <w:tcPr>
            <w:tcW w:w="3744" w:type="dxa"/>
          </w:tcPr>
          <w:p w:rsidR="00651B3A" w:rsidRDefault="00651B3A">
            <w:pPr>
              <w:pStyle w:val="Tabletext"/>
            </w:pPr>
          </w:p>
        </w:tc>
        <w:tc>
          <w:tcPr>
            <w:tcW w:w="2304" w:type="dxa"/>
          </w:tcPr>
          <w:p w:rsidR="00651B3A" w:rsidRDefault="00651B3A">
            <w:pPr>
              <w:pStyle w:val="Tabletext"/>
            </w:pPr>
          </w:p>
        </w:tc>
      </w:tr>
    </w:tbl>
    <w:p w:rsidR="00651B3A" w:rsidRDefault="00651B3A"/>
    <w:p w:rsidR="00651B3A" w:rsidRDefault="00856C35">
      <w:pPr>
        <w:pStyle w:val="Puesto"/>
      </w:pPr>
      <w:r>
        <w:br w:type="page"/>
      </w:r>
      <w:r>
        <w:lastRenderedPageBreak/>
        <w:t>Table of Contents</w:t>
      </w:r>
    </w:p>
    <w:p w:rsidR="00651B3A" w:rsidRDefault="00856C35">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61335">
        <w:rPr>
          <w:noProof/>
        </w:rPr>
        <w:t>4</w:t>
      </w:r>
      <w:r>
        <w:rPr>
          <w:noProof/>
        </w:rPr>
        <w:fldChar w:fldCharType="end"/>
      </w:r>
    </w:p>
    <w:p w:rsidR="00651B3A" w:rsidRDefault="00856C35">
      <w:pPr>
        <w:pStyle w:val="TD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61335">
        <w:rPr>
          <w:noProof/>
        </w:rPr>
        <w:t>4</w:t>
      </w:r>
      <w:r>
        <w:rPr>
          <w:noProof/>
        </w:rPr>
        <w:fldChar w:fldCharType="end"/>
      </w:r>
    </w:p>
    <w:p w:rsidR="00651B3A" w:rsidRDefault="00856C35">
      <w:pPr>
        <w:pStyle w:val="TD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61335">
        <w:rPr>
          <w:noProof/>
        </w:rPr>
        <w:t>4</w:t>
      </w:r>
      <w:r>
        <w:rPr>
          <w:noProof/>
        </w:rPr>
        <w:fldChar w:fldCharType="end"/>
      </w:r>
    </w:p>
    <w:p w:rsidR="00651B3A" w:rsidRDefault="00856C35">
      <w:pPr>
        <w:pStyle w:val="Puesto"/>
      </w:pPr>
      <w:r>
        <w:fldChar w:fldCharType="end"/>
      </w:r>
      <w:r>
        <w:br w:type="page"/>
      </w:r>
      <w:fldSimple w:instr=" TITLE  \* MERGEFORMAT ">
        <w:r w:rsidR="00A61335">
          <w:t>Vision (Small Project)</w:t>
        </w:r>
      </w:fldSimple>
    </w:p>
    <w:p w:rsidR="00651B3A" w:rsidRDefault="00856C35">
      <w:pPr>
        <w:pStyle w:val="Ttulo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rsidR="00A61335" w:rsidRPr="00C73FD3" w:rsidRDefault="00A61335" w:rsidP="00075B2D">
      <w:pPr>
        <w:pStyle w:val="InfoBlue"/>
      </w:pPr>
      <w:bookmarkStart w:id="7" w:name="_Toc456598590"/>
      <w:bookmarkStart w:id="8" w:name="_Toc456600921"/>
      <w:bookmarkStart w:id="9" w:name="_Toc512930905"/>
      <w:bookmarkStart w:id="10" w:name="_Toc524313334"/>
      <w:r w:rsidRPr="00C73FD3">
        <w:t>Este documento contiene información relacionada con las necesidades y oportunidades de negocio, identificación del problema y los involucrados en el proyecto.</w:t>
      </w:r>
    </w:p>
    <w:p w:rsidR="00651B3A" w:rsidRDefault="00856C35">
      <w:pPr>
        <w:pStyle w:val="Ttulo2"/>
      </w:pPr>
      <w:r>
        <w:t>References</w:t>
      </w:r>
      <w:bookmarkEnd w:id="7"/>
      <w:bookmarkEnd w:id="8"/>
      <w:bookmarkEnd w:id="9"/>
      <w:bookmarkEnd w:id="10"/>
    </w:p>
    <w:p w:rsidR="00651B3A" w:rsidRDefault="00856C35">
      <w:pPr>
        <w:pStyle w:val="Ttulo1"/>
      </w:pPr>
      <w:bookmarkStart w:id="11" w:name="_Toc512930906"/>
      <w:bookmarkStart w:id="12" w:name="_Toc524313335"/>
      <w:r>
        <w:t>Positioning</w:t>
      </w:r>
      <w:bookmarkEnd w:id="5"/>
      <w:bookmarkEnd w:id="6"/>
      <w:bookmarkEnd w:id="11"/>
      <w:bookmarkEnd w:id="12"/>
    </w:p>
    <w:p w:rsidR="00651B3A" w:rsidRDefault="00856C35">
      <w:pPr>
        <w:pStyle w:val="Ttulo2"/>
      </w:pPr>
      <w:bookmarkStart w:id="13" w:name="_Toc436203379"/>
      <w:bookmarkStart w:id="14" w:name="_Toc452813579"/>
      <w:bookmarkStart w:id="15" w:name="_Toc512930907"/>
      <w:bookmarkStart w:id="16" w:name="_Toc524313336"/>
      <w:r>
        <w:t>Problem Statement</w:t>
      </w:r>
      <w:bookmarkEnd w:id="13"/>
      <w:bookmarkEnd w:id="14"/>
      <w:bookmarkEnd w:id="15"/>
      <w:bookmarkEnd w:id="16"/>
    </w:p>
    <w:p w:rsidR="00651B3A" w:rsidRDefault="00651B3A" w:rsidP="00075B2D">
      <w:pPr>
        <w:pStyle w:val="InfoBlue"/>
      </w:pPr>
    </w:p>
    <w:tbl>
      <w:tblPr>
        <w:tblW w:w="0" w:type="auto"/>
        <w:tblInd w:w="828" w:type="dxa"/>
        <w:tblLayout w:type="fixed"/>
        <w:tblLook w:val="0000" w:firstRow="0" w:lastRow="0" w:firstColumn="0" w:lastColumn="0" w:noHBand="0" w:noVBand="0"/>
      </w:tblPr>
      <w:tblGrid>
        <w:gridCol w:w="2970"/>
        <w:gridCol w:w="5220"/>
      </w:tblGrid>
      <w:tr w:rsidR="00651B3A">
        <w:tc>
          <w:tcPr>
            <w:tcW w:w="2970" w:type="dxa"/>
            <w:tcBorders>
              <w:top w:val="single" w:sz="12"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The problem of</w:t>
            </w:r>
          </w:p>
        </w:tc>
        <w:tc>
          <w:tcPr>
            <w:tcW w:w="5220" w:type="dxa"/>
            <w:tcBorders>
              <w:top w:val="single" w:sz="12" w:space="0" w:color="auto"/>
              <w:bottom w:val="single" w:sz="6" w:space="0" w:color="auto"/>
              <w:right w:val="single" w:sz="12" w:space="0" w:color="auto"/>
            </w:tcBorders>
          </w:tcPr>
          <w:p w:rsidR="00651B3A" w:rsidRDefault="00A61335" w:rsidP="00075B2D">
            <w:pPr>
              <w:pStyle w:val="InfoBlue"/>
            </w:pPr>
            <w:r w:rsidRPr="00C73FD3">
              <w:t>La falta de reconocimiento de la empresa a nivel local y nacional</w:t>
            </w:r>
          </w:p>
        </w:tc>
      </w:tr>
      <w:tr w:rsidR="00651B3A">
        <w:tc>
          <w:tcPr>
            <w:tcW w:w="297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affects</w:t>
            </w:r>
          </w:p>
        </w:tc>
        <w:tc>
          <w:tcPr>
            <w:tcW w:w="5220" w:type="dxa"/>
            <w:tcBorders>
              <w:top w:val="single" w:sz="6" w:space="0" w:color="auto"/>
              <w:bottom w:val="single" w:sz="6" w:space="0" w:color="auto"/>
              <w:right w:val="single" w:sz="12" w:space="0" w:color="auto"/>
            </w:tcBorders>
          </w:tcPr>
          <w:p w:rsidR="00651B3A" w:rsidRDefault="00A61335" w:rsidP="00075B2D">
            <w:pPr>
              <w:pStyle w:val="InfoBlue"/>
            </w:pPr>
            <w:r w:rsidRPr="00C73FD3">
              <w:t>Los gerentes de la constructora Monsa</w:t>
            </w:r>
          </w:p>
        </w:tc>
      </w:tr>
      <w:tr w:rsidR="00651B3A">
        <w:tc>
          <w:tcPr>
            <w:tcW w:w="297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the impact of which is</w:t>
            </w:r>
          </w:p>
        </w:tc>
        <w:tc>
          <w:tcPr>
            <w:tcW w:w="5220" w:type="dxa"/>
            <w:tcBorders>
              <w:top w:val="single" w:sz="6" w:space="0" w:color="auto"/>
              <w:bottom w:val="single" w:sz="6" w:space="0" w:color="auto"/>
              <w:right w:val="single" w:sz="12" w:space="0" w:color="auto"/>
            </w:tcBorders>
          </w:tcPr>
          <w:p w:rsidR="00651B3A" w:rsidRDefault="00A61335" w:rsidP="00075B2D">
            <w:pPr>
              <w:pStyle w:val="InfoBlue"/>
            </w:pPr>
            <w:r w:rsidRPr="00C73FD3">
              <w:t>Pocas ventas de casas,  esperanzadas en la recomendación del producto.</w:t>
            </w:r>
          </w:p>
        </w:tc>
      </w:tr>
      <w:tr w:rsidR="00651B3A">
        <w:tc>
          <w:tcPr>
            <w:tcW w:w="297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ind w:left="72"/>
            </w:pPr>
            <w:r>
              <w:t>a successful solution would be</w:t>
            </w:r>
          </w:p>
        </w:tc>
        <w:tc>
          <w:tcPr>
            <w:tcW w:w="5220" w:type="dxa"/>
            <w:tcBorders>
              <w:top w:val="single" w:sz="6" w:space="0" w:color="auto"/>
              <w:bottom w:val="single" w:sz="6" w:space="0" w:color="auto"/>
              <w:right w:val="single" w:sz="12" w:space="0" w:color="auto"/>
            </w:tcBorders>
          </w:tcPr>
          <w:p w:rsidR="00651B3A" w:rsidRDefault="002B2256" w:rsidP="00075B2D">
            <w:pPr>
              <w:pStyle w:val="InfoBlue"/>
            </w:pPr>
            <w:r w:rsidRPr="00C73FD3">
              <w:t>Un desarrollo web que per</w:t>
            </w:r>
            <w:r>
              <w:t>mita al usuario final hacer un primer acercamiento con la casa de sus</w:t>
            </w:r>
            <w:r w:rsidRPr="00C73FD3">
              <w:t xml:space="preserve"> sueños dadas las características del negocio.</w:t>
            </w:r>
          </w:p>
        </w:tc>
      </w:tr>
    </w:tbl>
    <w:p w:rsidR="00651B3A" w:rsidRDefault="00856C35">
      <w:pPr>
        <w:pStyle w:val="Ttulo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p w:rsidR="00651B3A" w:rsidRDefault="00651B3A" w:rsidP="00075B2D">
      <w:pPr>
        <w:pStyle w:val="InfoBlue"/>
      </w:pPr>
    </w:p>
    <w:tbl>
      <w:tblPr>
        <w:tblW w:w="0" w:type="auto"/>
        <w:tblInd w:w="828" w:type="dxa"/>
        <w:tblLayout w:type="fixed"/>
        <w:tblLook w:val="0000" w:firstRow="0" w:lastRow="0" w:firstColumn="0" w:lastColumn="0" w:noHBand="0" w:noVBand="0"/>
      </w:tblPr>
      <w:tblGrid>
        <w:gridCol w:w="2790"/>
        <w:gridCol w:w="5400"/>
      </w:tblGrid>
      <w:tr w:rsidR="00651B3A">
        <w:tc>
          <w:tcPr>
            <w:tcW w:w="2790" w:type="dxa"/>
            <w:tcBorders>
              <w:top w:val="single" w:sz="12"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For</w:t>
            </w:r>
          </w:p>
        </w:tc>
        <w:tc>
          <w:tcPr>
            <w:tcW w:w="5400" w:type="dxa"/>
            <w:tcBorders>
              <w:top w:val="single" w:sz="12" w:space="0" w:color="auto"/>
              <w:bottom w:val="single" w:sz="6" w:space="0" w:color="auto"/>
              <w:right w:val="single" w:sz="12" w:space="0" w:color="auto"/>
            </w:tcBorders>
          </w:tcPr>
          <w:p w:rsidR="00651B3A" w:rsidRDefault="002B2256" w:rsidP="00075B2D">
            <w:pPr>
              <w:pStyle w:val="InfoBlue"/>
            </w:pPr>
            <w:r w:rsidRPr="00C73FD3">
              <w:t>Personas que tengan muy buen gusto (en especial en la madera) y en especial que tengan alto poder adquisitivo.</w:t>
            </w:r>
          </w:p>
        </w:tc>
      </w:tr>
      <w:tr w:rsidR="00651B3A">
        <w:tc>
          <w:tcPr>
            <w:tcW w:w="279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Who</w:t>
            </w:r>
          </w:p>
        </w:tc>
        <w:tc>
          <w:tcPr>
            <w:tcW w:w="5400" w:type="dxa"/>
            <w:tcBorders>
              <w:top w:val="single" w:sz="6" w:space="0" w:color="auto"/>
              <w:bottom w:val="single" w:sz="6" w:space="0" w:color="auto"/>
              <w:right w:val="single" w:sz="12" w:space="0" w:color="auto"/>
            </w:tcBorders>
          </w:tcPr>
          <w:p w:rsidR="00651B3A" w:rsidRDefault="002B2256" w:rsidP="00075B2D">
            <w:pPr>
              <w:pStyle w:val="InfoBlue"/>
            </w:pPr>
            <w:r w:rsidRPr="00C73FD3">
              <w:t>Como oportunidad es muy interesante porque en el mercado colombiano es una propuesta innovadora y no tiene competencia conocida. Además son casas antisísmicas (resisten 10º en la escala de Richter según la comunidad europea) pertinentes para  un departamento como el Quindío que está en un alto riesgo sismológico.</w:t>
            </w:r>
          </w:p>
        </w:tc>
      </w:tr>
      <w:tr w:rsidR="00651B3A">
        <w:tc>
          <w:tcPr>
            <w:tcW w:w="279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The (product name)</w:t>
            </w:r>
          </w:p>
        </w:tc>
        <w:tc>
          <w:tcPr>
            <w:tcW w:w="5400" w:type="dxa"/>
            <w:tcBorders>
              <w:top w:val="single" w:sz="6" w:space="0" w:color="auto"/>
              <w:bottom w:val="single" w:sz="6" w:space="0" w:color="auto"/>
              <w:right w:val="single" w:sz="12" w:space="0" w:color="auto"/>
            </w:tcBorders>
          </w:tcPr>
          <w:p w:rsidR="00651B3A" w:rsidRDefault="00856C35" w:rsidP="00075B2D">
            <w:pPr>
              <w:pStyle w:val="InfoBlue"/>
            </w:pPr>
            <w:r>
              <w:t xml:space="preserve"> </w:t>
            </w:r>
            <w:r w:rsidR="002B2256" w:rsidRPr="00C73FD3">
              <w:t>Casas de madera</w:t>
            </w:r>
          </w:p>
        </w:tc>
      </w:tr>
      <w:tr w:rsidR="00651B3A">
        <w:tc>
          <w:tcPr>
            <w:tcW w:w="2790" w:type="dxa"/>
            <w:tcBorders>
              <w:top w:val="single" w:sz="6" w:space="0" w:color="auto"/>
              <w:left w:val="single" w:sz="12" w:space="0" w:color="auto"/>
              <w:bottom w:val="single" w:sz="6" w:space="0" w:color="auto"/>
              <w:right w:val="single" w:sz="12" w:space="0" w:color="auto"/>
            </w:tcBorders>
            <w:shd w:val="pct25" w:color="auto" w:fill="auto"/>
          </w:tcPr>
          <w:p w:rsidR="00651B3A" w:rsidRDefault="00856C35">
            <w:pPr>
              <w:pStyle w:val="Textoindependiente"/>
              <w:keepNext/>
              <w:ind w:left="72"/>
            </w:pPr>
            <w:r>
              <w:t>That</w:t>
            </w:r>
          </w:p>
        </w:tc>
        <w:tc>
          <w:tcPr>
            <w:tcW w:w="5400" w:type="dxa"/>
            <w:tcBorders>
              <w:top w:val="single" w:sz="6" w:space="0" w:color="auto"/>
              <w:bottom w:val="single" w:sz="6" w:space="0" w:color="auto"/>
              <w:right w:val="single" w:sz="12" w:space="0" w:color="auto"/>
            </w:tcBorders>
          </w:tcPr>
          <w:p w:rsidR="00651B3A" w:rsidRDefault="002B2256" w:rsidP="00075B2D">
            <w:pPr>
              <w:pStyle w:val="InfoBlue"/>
            </w:pPr>
            <w:r w:rsidRPr="00C73FD3">
              <w:t>La razón de peso para comprar es que es una casa antisísmica, durabilidad de hasta 100 años,  portable, es decir, se puede desarmar y llevársela a otro lugar, un ambiente natural, bajos costos de mantenimiento frente a las casas de concreto, tiempos de entrega cortos</w:t>
            </w:r>
          </w:p>
        </w:tc>
      </w:tr>
      <w:tr w:rsidR="00FA199F">
        <w:tc>
          <w:tcPr>
            <w:tcW w:w="2790" w:type="dxa"/>
            <w:tcBorders>
              <w:top w:val="single" w:sz="6" w:space="0" w:color="auto"/>
              <w:left w:val="single" w:sz="12" w:space="0" w:color="auto"/>
              <w:bottom w:val="single" w:sz="6" w:space="0" w:color="auto"/>
              <w:right w:val="single" w:sz="12" w:space="0" w:color="auto"/>
            </w:tcBorders>
            <w:shd w:val="pct25" w:color="auto" w:fill="auto"/>
          </w:tcPr>
          <w:p w:rsidR="00FA199F" w:rsidRDefault="00FA199F" w:rsidP="00FA199F">
            <w:pPr>
              <w:pStyle w:val="Textoindependiente"/>
              <w:keepNext/>
              <w:ind w:left="72"/>
            </w:pPr>
            <w:r>
              <w:t>Unlike</w:t>
            </w:r>
          </w:p>
        </w:tc>
        <w:tc>
          <w:tcPr>
            <w:tcW w:w="5400" w:type="dxa"/>
            <w:tcBorders>
              <w:top w:val="single" w:sz="6" w:space="0" w:color="auto"/>
              <w:bottom w:val="single" w:sz="6" w:space="0" w:color="auto"/>
              <w:right w:val="single" w:sz="12" w:space="0" w:color="auto"/>
            </w:tcBorders>
          </w:tcPr>
          <w:p w:rsidR="00FA199F" w:rsidRPr="00C73FD3" w:rsidRDefault="00FA199F" w:rsidP="00075B2D">
            <w:pPr>
              <w:pStyle w:val="InfoBlue"/>
            </w:pPr>
            <w:r w:rsidRPr="00C73FD3">
              <w:t>En el estado colombiano no hay competencia especializada totalmente en madera.</w:t>
            </w:r>
          </w:p>
        </w:tc>
      </w:tr>
      <w:tr w:rsidR="00FA199F">
        <w:tc>
          <w:tcPr>
            <w:tcW w:w="2790" w:type="dxa"/>
            <w:tcBorders>
              <w:top w:val="single" w:sz="6" w:space="0" w:color="auto"/>
              <w:left w:val="single" w:sz="12" w:space="0" w:color="auto"/>
              <w:bottom w:val="single" w:sz="12" w:space="0" w:color="auto"/>
              <w:right w:val="single" w:sz="12" w:space="0" w:color="auto"/>
            </w:tcBorders>
            <w:shd w:val="pct25" w:color="auto" w:fill="auto"/>
          </w:tcPr>
          <w:p w:rsidR="00FA199F" w:rsidRDefault="00FA199F" w:rsidP="00FA199F">
            <w:pPr>
              <w:pStyle w:val="Textoindependiente"/>
              <w:ind w:left="72"/>
            </w:pPr>
            <w:r>
              <w:t>Our product</w:t>
            </w:r>
          </w:p>
        </w:tc>
        <w:tc>
          <w:tcPr>
            <w:tcW w:w="5400" w:type="dxa"/>
            <w:tcBorders>
              <w:top w:val="single" w:sz="6" w:space="0" w:color="auto"/>
              <w:bottom w:val="single" w:sz="12" w:space="0" w:color="auto"/>
              <w:right w:val="single" w:sz="12" w:space="0" w:color="auto"/>
            </w:tcBorders>
          </w:tcPr>
          <w:p w:rsidR="00FA199F" w:rsidRPr="00C73FD3" w:rsidRDefault="00FA199F" w:rsidP="00075B2D">
            <w:pPr>
              <w:pStyle w:val="InfoBlue"/>
            </w:pPr>
            <w:r w:rsidRPr="00C73FD3">
              <w:t>Fabricación de casas especializadas totalmente en madera</w:t>
            </w:r>
          </w:p>
        </w:tc>
      </w:tr>
    </w:tbl>
    <w:p w:rsidR="00651B3A" w:rsidRDefault="00651B3A" w:rsidP="00075B2D">
      <w:pPr>
        <w:pStyle w:val="InfoBlue"/>
      </w:pPr>
    </w:p>
    <w:p w:rsidR="00651B3A" w:rsidRDefault="00856C35">
      <w:pPr>
        <w:pStyle w:val="Ttulo1"/>
      </w:pPr>
      <w:bookmarkStart w:id="23" w:name="_Toc447960005"/>
      <w:bookmarkStart w:id="24" w:name="_Toc452813581"/>
      <w:bookmarkStart w:id="25" w:name="_Toc512930909"/>
      <w:bookmarkStart w:id="26" w:name="_Toc524313338"/>
      <w:bookmarkStart w:id="27" w:name="_Toc436203381"/>
      <w:r>
        <w:t>Stakeholder and User Descriptions</w:t>
      </w:r>
      <w:bookmarkEnd w:id="23"/>
      <w:bookmarkEnd w:id="24"/>
      <w:bookmarkEnd w:id="25"/>
      <w:bookmarkEnd w:id="26"/>
    </w:p>
    <w:p w:rsidR="00FA199F" w:rsidRPr="00C73FD3" w:rsidRDefault="00FA199F" w:rsidP="00075B2D">
      <w:pPr>
        <w:pStyle w:val="InfoBlue"/>
      </w:pPr>
      <w:bookmarkStart w:id="28" w:name="_Toc452813583"/>
      <w:bookmarkStart w:id="29" w:name="_Toc512930910"/>
      <w:bookmarkStart w:id="30" w:name="_Toc524313339"/>
      <w:r w:rsidRPr="00C73FD3">
        <w:t xml:space="preserve">Los involucrados son el gerente de la constructora Monsa quien realiza el contacto directo con el usuario final, un arquitecto quien es el encargado de diseñar la casa de madera, un equipo de trabajo de planta quienes realizan los cortes de la madera a medida  e intervienen en el proceso de armado de la casa,  contratistas externos quienes se </w:t>
      </w:r>
      <w:r w:rsidRPr="00C73FD3">
        <w:lastRenderedPageBreak/>
        <w:t>encargados de instalaciones eléctricas, transporte, entre otros. Y el usuario final quien es el que transmite al gerente la idea de la casa que desea.</w:t>
      </w:r>
    </w:p>
    <w:p w:rsidR="00651B3A" w:rsidRDefault="00856C35">
      <w:pPr>
        <w:pStyle w:val="Ttulo2"/>
      </w:pPr>
      <w:r>
        <w:t>Stakeholder Summary</w:t>
      </w:r>
      <w:bookmarkEnd w:id="28"/>
      <w:bookmarkEnd w:id="29"/>
      <w:bookmarkEnd w:id="30"/>
    </w:p>
    <w:p w:rsidR="00651B3A" w:rsidRDefault="00651B3A" w:rsidP="00075B2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51B3A">
        <w:tc>
          <w:tcPr>
            <w:tcW w:w="1890" w:type="dxa"/>
            <w:shd w:val="solid" w:color="000000" w:fill="FFFFFF"/>
          </w:tcPr>
          <w:p w:rsidR="00651B3A" w:rsidRDefault="00856C35">
            <w:pPr>
              <w:pStyle w:val="Textoindependiente"/>
              <w:ind w:left="0"/>
              <w:rPr>
                <w:b/>
              </w:rPr>
            </w:pPr>
            <w:r>
              <w:rPr>
                <w:b/>
              </w:rPr>
              <w:t>Name</w:t>
            </w:r>
          </w:p>
        </w:tc>
        <w:tc>
          <w:tcPr>
            <w:tcW w:w="2610" w:type="dxa"/>
            <w:shd w:val="solid" w:color="000000" w:fill="FFFFFF"/>
          </w:tcPr>
          <w:p w:rsidR="00651B3A" w:rsidRDefault="00856C35">
            <w:pPr>
              <w:pStyle w:val="Textoindependiente"/>
              <w:ind w:left="0"/>
              <w:rPr>
                <w:b/>
              </w:rPr>
            </w:pPr>
            <w:r>
              <w:rPr>
                <w:b/>
              </w:rPr>
              <w:t>Description</w:t>
            </w:r>
          </w:p>
        </w:tc>
        <w:tc>
          <w:tcPr>
            <w:tcW w:w="3960" w:type="dxa"/>
            <w:shd w:val="solid" w:color="000000" w:fill="FFFFFF"/>
          </w:tcPr>
          <w:p w:rsidR="00651B3A" w:rsidRDefault="00856C35">
            <w:pPr>
              <w:pStyle w:val="Textoindependiente"/>
              <w:ind w:left="0"/>
              <w:rPr>
                <w:b/>
              </w:rPr>
            </w:pPr>
            <w:r>
              <w:rPr>
                <w:b/>
              </w:rPr>
              <w:t>Responsibilities</w:t>
            </w:r>
          </w:p>
        </w:tc>
      </w:tr>
      <w:tr w:rsidR="00651B3A">
        <w:tc>
          <w:tcPr>
            <w:tcW w:w="1890" w:type="dxa"/>
          </w:tcPr>
          <w:p w:rsidR="00FA199F" w:rsidRPr="00C73FD3" w:rsidRDefault="00FA199F" w:rsidP="00075B2D">
            <w:pPr>
              <w:pStyle w:val="InfoBlue"/>
            </w:pPr>
            <w:r w:rsidRPr="00C73FD3">
              <w:t>Jesús Moncada</w:t>
            </w:r>
          </w:p>
          <w:p w:rsidR="00FA199F" w:rsidRPr="00C73FD3" w:rsidRDefault="00FA199F" w:rsidP="00075B2D">
            <w:pPr>
              <w:pStyle w:val="InfoBlue"/>
            </w:pPr>
            <w:r w:rsidRPr="00C73FD3">
              <w:t>Gerente</w:t>
            </w:r>
          </w:p>
          <w:p w:rsidR="00651B3A" w:rsidRDefault="00651B3A" w:rsidP="00075B2D">
            <w:pPr>
              <w:pStyle w:val="InfoBlu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ind w:left="0"/>
              <w:rPr>
                <w:i/>
              </w:rPr>
            </w:pPr>
            <w:r w:rsidRPr="00C73FD3">
              <w:rPr>
                <w:i/>
              </w:rPr>
              <w:t>Arquitecto</w:t>
            </w:r>
          </w:p>
          <w:p w:rsidR="00FA199F" w:rsidRPr="00C73FD3" w:rsidRDefault="00FA199F" w:rsidP="00FA199F">
            <w:pPr>
              <w:pStyle w:val="Textoindependiente"/>
              <w:ind w:left="0"/>
              <w:rPr>
                <w:i/>
              </w:rPr>
            </w:pPr>
          </w:p>
          <w:p w:rsidR="00FA199F" w:rsidRPr="00FA199F" w:rsidRDefault="00FA199F" w:rsidP="00FA199F">
            <w:pPr>
              <w:pStyle w:val="Textoindependiente"/>
              <w:ind w:left="0"/>
            </w:pPr>
            <w:r w:rsidRPr="00C73FD3">
              <w:rPr>
                <w:i/>
              </w:rPr>
              <w:t>Equipo de trabajo</w:t>
            </w:r>
          </w:p>
        </w:tc>
        <w:tc>
          <w:tcPr>
            <w:tcW w:w="2610" w:type="dxa"/>
          </w:tcPr>
          <w:p w:rsidR="00651B3A" w:rsidRDefault="00FA199F" w:rsidP="00075B2D">
            <w:pPr>
              <w:pStyle w:val="InfoBlue"/>
            </w:pPr>
            <w:r w:rsidRPr="00C73FD3">
              <w:t>Gerente de la empresa Construcciones Monsa</w:t>
            </w: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Default="00FA199F" w:rsidP="00FA199F">
            <w:pPr>
              <w:pStyle w:val="Textoindependiente"/>
            </w:pPr>
          </w:p>
          <w:p w:rsidR="00FA199F" w:rsidRPr="00C73FD3" w:rsidRDefault="00FA199F" w:rsidP="00FA199F">
            <w:pPr>
              <w:pStyle w:val="Textoindependiente"/>
              <w:ind w:left="0"/>
              <w:rPr>
                <w:i/>
              </w:rPr>
            </w:pPr>
            <w:r>
              <w:rPr>
                <w:i/>
              </w:rPr>
              <w:t>Diseñador de los casas</w:t>
            </w:r>
          </w:p>
          <w:p w:rsidR="00FA199F" w:rsidRDefault="00FA199F" w:rsidP="00FA199F">
            <w:pPr>
              <w:pStyle w:val="Textoindependiente"/>
              <w:ind w:left="0"/>
            </w:pPr>
          </w:p>
          <w:p w:rsidR="00FA199F" w:rsidRPr="00FA199F" w:rsidRDefault="00FA199F" w:rsidP="00FA199F">
            <w:pPr>
              <w:pStyle w:val="Textoindependiente"/>
              <w:ind w:left="0"/>
            </w:pPr>
            <w:r w:rsidRPr="00C73FD3">
              <w:rPr>
                <w:i/>
              </w:rPr>
              <w:t>Procesan la materia prima e intervienen en el montaje de la casa</w:t>
            </w:r>
          </w:p>
        </w:tc>
        <w:tc>
          <w:tcPr>
            <w:tcW w:w="3960" w:type="dxa"/>
          </w:tcPr>
          <w:p w:rsidR="00FA199F" w:rsidRPr="00C73FD3" w:rsidRDefault="00FA199F" w:rsidP="00075B2D">
            <w:pPr>
              <w:pStyle w:val="InfoBlue"/>
              <w:numPr>
                <w:ilvl w:val="0"/>
                <w:numId w:val="29"/>
              </w:numPr>
            </w:pPr>
            <w:r w:rsidRPr="00C73FD3">
              <w:t>Contacto y negociación con el usuario final</w:t>
            </w:r>
          </w:p>
          <w:p w:rsidR="00FA199F" w:rsidRPr="00C73FD3" w:rsidRDefault="00FA199F" w:rsidP="00075B2D">
            <w:pPr>
              <w:pStyle w:val="InfoBlue"/>
              <w:numPr>
                <w:ilvl w:val="0"/>
                <w:numId w:val="29"/>
              </w:numPr>
            </w:pPr>
            <w:r w:rsidRPr="00C73FD3">
              <w:t>Planeación y supervisión de la construcción de la casa.</w:t>
            </w:r>
          </w:p>
          <w:p w:rsidR="00FA199F" w:rsidRPr="00C73FD3" w:rsidRDefault="00FA199F" w:rsidP="00075B2D">
            <w:pPr>
              <w:pStyle w:val="InfoBlue"/>
              <w:numPr>
                <w:ilvl w:val="0"/>
                <w:numId w:val="29"/>
              </w:numPr>
            </w:pPr>
            <w:r w:rsidRPr="00C73FD3">
              <w:t>Contratar especialistas externos</w:t>
            </w:r>
          </w:p>
          <w:p w:rsidR="00FA199F" w:rsidRDefault="00FA199F" w:rsidP="00075B2D">
            <w:pPr>
              <w:pStyle w:val="InfoBlue"/>
              <w:numPr>
                <w:ilvl w:val="0"/>
                <w:numId w:val="29"/>
              </w:numPr>
            </w:pPr>
            <w:r w:rsidRPr="00C73FD3">
              <w:t xml:space="preserve">Compra los insumos y materia prima para la construcción </w:t>
            </w:r>
          </w:p>
          <w:p w:rsidR="00FA199F" w:rsidRPr="00FA199F" w:rsidRDefault="00FA199F" w:rsidP="00FA199F">
            <w:pPr>
              <w:pStyle w:val="Textoindependiente"/>
            </w:pPr>
          </w:p>
          <w:p w:rsidR="00FA199F" w:rsidRPr="00C73FD3" w:rsidRDefault="00FA199F" w:rsidP="00075B2D">
            <w:pPr>
              <w:pStyle w:val="InfoBlue"/>
              <w:numPr>
                <w:ilvl w:val="0"/>
                <w:numId w:val="29"/>
              </w:numPr>
            </w:pPr>
            <w:r w:rsidRPr="00C73FD3">
              <w:t>Diseñar los planos de la construcción de la casa.</w:t>
            </w:r>
          </w:p>
          <w:p w:rsidR="00FA199F" w:rsidRPr="00C73FD3" w:rsidRDefault="00FA199F" w:rsidP="00FA199F">
            <w:pPr>
              <w:pStyle w:val="Textoindependiente"/>
              <w:numPr>
                <w:ilvl w:val="0"/>
                <w:numId w:val="29"/>
              </w:numPr>
              <w:rPr>
                <w:i/>
              </w:rPr>
            </w:pPr>
            <w:r w:rsidRPr="00C73FD3">
              <w:rPr>
                <w:i/>
              </w:rPr>
              <w:t>Cortan la madera según las especificaciones de la casa</w:t>
            </w:r>
          </w:p>
          <w:p w:rsidR="00FA199F" w:rsidRPr="00C73FD3" w:rsidRDefault="00FA199F" w:rsidP="00FA199F">
            <w:pPr>
              <w:pStyle w:val="Textoindependiente"/>
              <w:numPr>
                <w:ilvl w:val="0"/>
                <w:numId w:val="29"/>
              </w:numPr>
              <w:rPr>
                <w:i/>
              </w:rPr>
            </w:pPr>
            <w:r w:rsidRPr="00C73FD3">
              <w:rPr>
                <w:i/>
              </w:rPr>
              <w:t>Inmunizan la madera</w:t>
            </w:r>
          </w:p>
          <w:p w:rsidR="00FA199F" w:rsidRPr="00C73FD3" w:rsidRDefault="00FA199F" w:rsidP="00FA199F">
            <w:pPr>
              <w:pStyle w:val="Textoindependiente"/>
              <w:numPr>
                <w:ilvl w:val="0"/>
                <w:numId w:val="29"/>
              </w:numPr>
              <w:rPr>
                <w:i/>
              </w:rPr>
            </w:pPr>
            <w:r w:rsidRPr="00C73FD3">
              <w:rPr>
                <w:i/>
              </w:rPr>
              <w:t>Construyen la casa</w:t>
            </w:r>
          </w:p>
          <w:p w:rsidR="00651B3A" w:rsidRDefault="00651B3A" w:rsidP="00075B2D">
            <w:pPr>
              <w:pStyle w:val="InfoBlue"/>
            </w:pPr>
          </w:p>
          <w:p w:rsidR="00FA199F" w:rsidRPr="00FA199F" w:rsidRDefault="00FA199F" w:rsidP="00FA199F">
            <w:pPr>
              <w:pStyle w:val="Textoindependiente"/>
            </w:pPr>
          </w:p>
        </w:tc>
      </w:tr>
    </w:tbl>
    <w:p w:rsidR="00651B3A" w:rsidRDefault="00856C35">
      <w:pPr>
        <w:pStyle w:val="Ttulo2"/>
      </w:pPr>
      <w:bookmarkStart w:id="31" w:name="_Toc452813584"/>
      <w:bookmarkStart w:id="32" w:name="_Toc512930911"/>
      <w:bookmarkStart w:id="33" w:name="_Toc524313340"/>
      <w:r>
        <w:t>User Summary</w:t>
      </w:r>
      <w:bookmarkEnd w:id="31"/>
      <w:bookmarkEnd w:id="32"/>
      <w:bookmarkEnd w:id="33"/>
    </w:p>
    <w:p w:rsidR="00651B3A" w:rsidRDefault="00651B3A" w:rsidP="00075B2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651B3A">
        <w:trPr>
          <w:trHeight w:val="418"/>
        </w:trPr>
        <w:tc>
          <w:tcPr>
            <w:tcW w:w="998" w:type="dxa"/>
            <w:shd w:val="solid" w:color="000000" w:fill="FFFFFF"/>
          </w:tcPr>
          <w:p w:rsidR="00651B3A" w:rsidRDefault="00856C35">
            <w:pPr>
              <w:pStyle w:val="Textoindependiente"/>
              <w:ind w:left="0"/>
              <w:rPr>
                <w:b/>
              </w:rPr>
            </w:pPr>
            <w:r>
              <w:rPr>
                <w:b/>
              </w:rPr>
              <w:t>Name</w:t>
            </w:r>
          </w:p>
        </w:tc>
        <w:tc>
          <w:tcPr>
            <w:tcW w:w="1882" w:type="dxa"/>
            <w:shd w:val="solid" w:color="000000" w:fill="FFFFFF"/>
          </w:tcPr>
          <w:p w:rsidR="00651B3A" w:rsidRDefault="00856C35">
            <w:pPr>
              <w:pStyle w:val="Textoindependiente"/>
              <w:ind w:left="0"/>
              <w:rPr>
                <w:b/>
              </w:rPr>
            </w:pPr>
            <w:r>
              <w:rPr>
                <w:b/>
              </w:rPr>
              <w:t>Description</w:t>
            </w:r>
          </w:p>
        </w:tc>
        <w:tc>
          <w:tcPr>
            <w:tcW w:w="3240" w:type="dxa"/>
            <w:shd w:val="solid" w:color="000000" w:fill="FFFFFF"/>
          </w:tcPr>
          <w:p w:rsidR="00651B3A" w:rsidRDefault="00856C35">
            <w:pPr>
              <w:pStyle w:val="Textoindependiente"/>
              <w:ind w:left="0"/>
              <w:rPr>
                <w:b/>
              </w:rPr>
            </w:pPr>
            <w:r>
              <w:rPr>
                <w:b/>
              </w:rPr>
              <w:t>Responsibilities</w:t>
            </w:r>
          </w:p>
        </w:tc>
        <w:tc>
          <w:tcPr>
            <w:tcW w:w="2628" w:type="dxa"/>
            <w:shd w:val="solid" w:color="000000" w:fill="FFFFFF"/>
          </w:tcPr>
          <w:p w:rsidR="00651B3A" w:rsidRDefault="00856C35">
            <w:pPr>
              <w:pStyle w:val="Textoindependiente"/>
              <w:ind w:left="0"/>
              <w:rPr>
                <w:b/>
              </w:rPr>
            </w:pPr>
            <w:r>
              <w:rPr>
                <w:b/>
              </w:rPr>
              <w:t>Stakeholder</w:t>
            </w:r>
          </w:p>
        </w:tc>
      </w:tr>
      <w:tr w:rsidR="00FA199F">
        <w:trPr>
          <w:trHeight w:val="976"/>
        </w:trPr>
        <w:tc>
          <w:tcPr>
            <w:tcW w:w="998" w:type="dxa"/>
          </w:tcPr>
          <w:p w:rsidR="00FA199F" w:rsidRPr="00C73FD3" w:rsidRDefault="00FA199F" w:rsidP="00075B2D">
            <w:pPr>
              <w:pStyle w:val="InfoBlue"/>
            </w:pPr>
            <w:r w:rsidRPr="00C73FD3">
              <w:t>Cliente</w:t>
            </w:r>
          </w:p>
        </w:tc>
        <w:tc>
          <w:tcPr>
            <w:tcW w:w="1882" w:type="dxa"/>
          </w:tcPr>
          <w:p w:rsidR="00FA199F" w:rsidRPr="00C73FD3" w:rsidRDefault="00FA199F" w:rsidP="00075B2D">
            <w:pPr>
              <w:pStyle w:val="InfoBlue"/>
            </w:pPr>
            <w:r w:rsidRPr="00C73FD3">
              <w:t>Persona que desea construir una casa de madera</w:t>
            </w:r>
          </w:p>
        </w:tc>
        <w:tc>
          <w:tcPr>
            <w:tcW w:w="3240" w:type="dxa"/>
          </w:tcPr>
          <w:p w:rsidR="00FA199F" w:rsidRPr="00C73FD3" w:rsidRDefault="00FA199F" w:rsidP="00075B2D">
            <w:pPr>
              <w:pStyle w:val="InfoBlue"/>
              <w:numPr>
                <w:ilvl w:val="0"/>
                <w:numId w:val="29"/>
              </w:numPr>
            </w:pPr>
            <w:r w:rsidRPr="00C73FD3">
              <w:t>Contacta al gerente</w:t>
            </w:r>
          </w:p>
          <w:p w:rsidR="00FA199F" w:rsidRPr="00C73FD3" w:rsidRDefault="00FA199F" w:rsidP="00075B2D">
            <w:pPr>
              <w:pStyle w:val="InfoBlue"/>
              <w:numPr>
                <w:ilvl w:val="0"/>
                <w:numId w:val="29"/>
              </w:numPr>
            </w:pPr>
            <w:r>
              <w:t>Elige su casa</w:t>
            </w:r>
          </w:p>
          <w:p w:rsidR="00FA199F" w:rsidRPr="00C73FD3" w:rsidRDefault="00FA199F" w:rsidP="00075B2D">
            <w:pPr>
              <w:pStyle w:val="InfoBlue"/>
              <w:numPr>
                <w:ilvl w:val="0"/>
                <w:numId w:val="29"/>
              </w:numPr>
            </w:pPr>
            <w:r w:rsidRPr="00C73FD3">
              <w:t>Cotiza su casa</w:t>
            </w:r>
          </w:p>
          <w:p w:rsidR="00FA199F" w:rsidRPr="00C73FD3" w:rsidRDefault="00FA199F" w:rsidP="00075B2D">
            <w:pPr>
              <w:pStyle w:val="InfoBlue"/>
              <w:numPr>
                <w:ilvl w:val="0"/>
                <w:numId w:val="29"/>
              </w:numPr>
            </w:pPr>
            <w:r w:rsidRPr="00C73FD3">
              <w:t>Realiza el contrato</w:t>
            </w:r>
          </w:p>
          <w:p w:rsidR="00FA199F" w:rsidRPr="00C73FD3" w:rsidRDefault="00FA199F" w:rsidP="00FA199F">
            <w:pPr>
              <w:pStyle w:val="Textoindependiente"/>
            </w:pPr>
          </w:p>
        </w:tc>
        <w:tc>
          <w:tcPr>
            <w:tcW w:w="2628" w:type="dxa"/>
          </w:tcPr>
          <w:p w:rsidR="00FA199F" w:rsidRDefault="00FA199F" w:rsidP="00075B2D">
            <w:pPr>
              <w:pStyle w:val="InfoBlue"/>
            </w:pPr>
          </w:p>
        </w:tc>
      </w:tr>
    </w:tbl>
    <w:p w:rsidR="00651B3A" w:rsidRDefault="00651B3A">
      <w:pPr>
        <w:pStyle w:val="Textoindependiente"/>
      </w:pPr>
    </w:p>
    <w:p w:rsidR="00651B3A" w:rsidRDefault="00856C35">
      <w:pPr>
        <w:pStyle w:val="Ttulo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rsidR="00FA199F" w:rsidRPr="00C73FD3" w:rsidRDefault="00FA199F" w:rsidP="00075B2D">
      <w:pPr>
        <w:pStyle w:val="InfoBlue"/>
        <w:numPr>
          <w:ilvl w:val="0"/>
          <w:numId w:val="28"/>
        </w:numPr>
      </w:pPr>
      <w:bookmarkStart w:id="42" w:name="_Toc452813588"/>
      <w:bookmarkStart w:id="43" w:name="_Toc512930913"/>
      <w:bookmarkStart w:id="44" w:name="_Toc524313342"/>
      <w:r w:rsidRPr="00C73FD3">
        <w:t xml:space="preserve">Contacto con el gerente de empresa, dos personas involucradas: Gerente y usuario final </w:t>
      </w:r>
    </w:p>
    <w:p w:rsidR="00FA199F" w:rsidRPr="00C73FD3" w:rsidRDefault="00FA199F" w:rsidP="00075B2D">
      <w:pPr>
        <w:pStyle w:val="InfoBlue"/>
        <w:numPr>
          <w:ilvl w:val="0"/>
          <w:numId w:val="28"/>
        </w:numPr>
      </w:pPr>
      <w:r w:rsidRPr="00C73FD3">
        <w:t xml:space="preserve">Actualmente el ciclo de la contratación no tiene un tiempo estimado porque depende sólo del usuario final, es decir; cuando el usuario final termine el diseño con el gerente,  disponga del dinero y del terreno en donde se va a construir. Estos elementos pueden demorarse de un mes a  tres y hasta  dos años. </w:t>
      </w:r>
    </w:p>
    <w:p w:rsidR="00FA199F" w:rsidRPr="00C73FD3" w:rsidRDefault="00FA199F" w:rsidP="00075B2D">
      <w:pPr>
        <w:pStyle w:val="InfoBlue"/>
        <w:numPr>
          <w:ilvl w:val="0"/>
          <w:numId w:val="28"/>
        </w:numPr>
      </w:pPr>
      <w:r w:rsidRPr="00C73FD3">
        <w:t>No se tienen limitaciones ambientales</w:t>
      </w:r>
    </w:p>
    <w:p w:rsidR="00FA199F" w:rsidRPr="00C73FD3" w:rsidRDefault="00FA199F" w:rsidP="00075B2D">
      <w:pPr>
        <w:pStyle w:val="InfoBlue"/>
        <w:numPr>
          <w:ilvl w:val="0"/>
          <w:numId w:val="28"/>
        </w:numPr>
      </w:pPr>
      <w:r w:rsidRPr="00C73FD3">
        <w:t xml:space="preserve">No se cuentan con plataformas </w:t>
      </w:r>
      <w:r w:rsidR="00975FD0">
        <w:t>en la cual se va a hace una estimación inicial. Es la plataforma que se quiere realizar.</w:t>
      </w:r>
    </w:p>
    <w:p w:rsidR="00651B3A" w:rsidRDefault="00856C35">
      <w:pPr>
        <w:pStyle w:val="Ttulo2"/>
      </w:pPr>
      <w:r>
        <w:lastRenderedPageBreak/>
        <w:t>Summary of Key Stakeholder or User Needs</w:t>
      </w:r>
      <w:bookmarkEnd w:id="42"/>
      <w:bookmarkEnd w:id="43"/>
      <w:bookmarkEnd w:id="44"/>
    </w:p>
    <w:p w:rsidR="00651B3A" w:rsidRDefault="00651B3A" w:rsidP="00075B2D">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651B3A">
        <w:tc>
          <w:tcPr>
            <w:tcW w:w="2808" w:type="dxa"/>
            <w:shd w:val="solid" w:color="000000" w:fill="FFFFFF"/>
          </w:tcPr>
          <w:p w:rsidR="00651B3A" w:rsidRDefault="00856C35">
            <w:pPr>
              <w:pStyle w:val="Textoindependiente"/>
              <w:ind w:left="0"/>
              <w:rPr>
                <w:b/>
              </w:rPr>
            </w:pPr>
            <w:r>
              <w:rPr>
                <w:b/>
              </w:rPr>
              <w:t>Need</w:t>
            </w:r>
          </w:p>
        </w:tc>
        <w:tc>
          <w:tcPr>
            <w:tcW w:w="900" w:type="dxa"/>
            <w:shd w:val="solid" w:color="000000" w:fill="FFFFFF"/>
          </w:tcPr>
          <w:p w:rsidR="00651B3A" w:rsidRDefault="00856C35">
            <w:pPr>
              <w:pStyle w:val="Textoindependiente"/>
              <w:ind w:left="0"/>
              <w:rPr>
                <w:b/>
              </w:rPr>
            </w:pPr>
            <w:r>
              <w:rPr>
                <w:b/>
              </w:rPr>
              <w:t>Priority</w:t>
            </w:r>
          </w:p>
        </w:tc>
        <w:tc>
          <w:tcPr>
            <w:tcW w:w="1350" w:type="dxa"/>
            <w:shd w:val="solid" w:color="000000" w:fill="FFFFFF"/>
          </w:tcPr>
          <w:p w:rsidR="00651B3A" w:rsidRDefault="00856C35">
            <w:pPr>
              <w:pStyle w:val="Textoindependiente"/>
              <w:ind w:left="0"/>
              <w:rPr>
                <w:b/>
              </w:rPr>
            </w:pPr>
            <w:r>
              <w:rPr>
                <w:b/>
              </w:rPr>
              <w:t>Concerns</w:t>
            </w:r>
          </w:p>
        </w:tc>
        <w:tc>
          <w:tcPr>
            <w:tcW w:w="1890" w:type="dxa"/>
            <w:shd w:val="solid" w:color="000000" w:fill="FFFFFF"/>
          </w:tcPr>
          <w:p w:rsidR="00651B3A" w:rsidRDefault="00856C35">
            <w:pPr>
              <w:pStyle w:val="Textoindependiente"/>
              <w:ind w:left="0"/>
              <w:rPr>
                <w:b/>
              </w:rPr>
            </w:pPr>
            <w:r>
              <w:rPr>
                <w:b/>
              </w:rPr>
              <w:t>Current Solution</w:t>
            </w:r>
          </w:p>
        </w:tc>
        <w:tc>
          <w:tcPr>
            <w:tcW w:w="2520" w:type="dxa"/>
            <w:gridSpan w:val="2"/>
            <w:shd w:val="solid" w:color="000000" w:fill="FFFFFF"/>
          </w:tcPr>
          <w:p w:rsidR="00651B3A" w:rsidRDefault="00856C35">
            <w:pPr>
              <w:pStyle w:val="Textoindependiente"/>
              <w:ind w:left="0"/>
              <w:rPr>
                <w:b/>
              </w:rPr>
            </w:pPr>
            <w:r>
              <w:rPr>
                <w:b/>
              </w:rPr>
              <w:t>Proposed Solutions</w:t>
            </w:r>
          </w:p>
        </w:tc>
      </w:tr>
      <w:tr w:rsidR="00651B3A" w:rsidRPr="00542136">
        <w:tc>
          <w:tcPr>
            <w:tcW w:w="2808" w:type="dxa"/>
          </w:tcPr>
          <w:p w:rsidR="00651B3A" w:rsidRPr="00542136" w:rsidRDefault="00A935E8">
            <w:pPr>
              <w:pStyle w:val="Textoindependiente"/>
              <w:ind w:left="0"/>
              <w:rPr>
                <w:i/>
              </w:rPr>
            </w:pPr>
            <w:r w:rsidRPr="00542136">
              <w:rPr>
                <w:i/>
              </w:rPr>
              <w:t>Primer acercamiento con la casa y una cotización inicial.</w:t>
            </w:r>
          </w:p>
        </w:tc>
        <w:tc>
          <w:tcPr>
            <w:tcW w:w="900" w:type="dxa"/>
          </w:tcPr>
          <w:p w:rsidR="00651B3A" w:rsidRPr="00542136" w:rsidRDefault="00651B3A">
            <w:pPr>
              <w:pStyle w:val="Textoindependiente"/>
              <w:ind w:left="0"/>
              <w:rPr>
                <w:i/>
              </w:rPr>
            </w:pPr>
          </w:p>
        </w:tc>
        <w:tc>
          <w:tcPr>
            <w:tcW w:w="1350" w:type="dxa"/>
          </w:tcPr>
          <w:p w:rsidR="00651B3A" w:rsidRPr="00542136" w:rsidRDefault="00A935E8" w:rsidP="00A935E8">
            <w:pPr>
              <w:pStyle w:val="Textoindependiente"/>
              <w:ind w:left="0"/>
              <w:rPr>
                <w:i/>
              </w:rPr>
            </w:pPr>
            <w:r w:rsidRPr="00542136">
              <w:rPr>
                <w:i/>
              </w:rPr>
              <w:t>Que la cotización inicial varié demasiado con la cotización final.</w:t>
            </w:r>
          </w:p>
        </w:tc>
        <w:tc>
          <w:tcPr>
            <w:tcW w:w="1980" w:type="dxa"/>
            <w:gridSpan w:val="2"/>
          </w:tcPr>
          <w:p w:rsidR="00651B3A" w:rsidRPr="00542136" w:rsidRDefault="00FD524A">
            <w:pPr>
              <w:pStyle w:val="Textoindependiente"/>
              <w:ind w:left="0"/>
              <w:rPr>
                <w:i/>
              </w:rPr>
            </w:pPr>
            <w:r w:rsidRPr="00542136">
              <w:rPr>
                <w:i/>
              </w:rPr>
              <w:t>Existe una comunicación verbal y directa entre el actor y el usuario final, donde se expresa</w:t>
            </w:r>
            <w:r w:rsidR="00A935E8" w:rsidRPr="00542136">
              <w:rPr>
                <w:i/>
              </w:rPr>
              <w:t xml:space="preserve"> la idea y se llega a una cotización final.</w:t>
            </w:r>
          </w:p>
        </w:tc>
        <w:tc>
          <w:tcPr>
            <w:tcW w:w="2430" w:type="dxa"/>
          </w:tcPr>
          <w:p w:rsidR="00651B3A" w:rsidRPr="00542136" w:rsidRDefault="00A935E8">
            <w:pPr>
              <w:pStyle w:val="Textoindependiente"/>
              <w:ind w:left="0"/>
              <w:rPr>
                <w:i/>
              </w:rPr>
            </w:pPr>
            <w:r w:rsidRPr="00542136">
              <w:rPr>
                <w:i/>
              </w:rPr>
              <w:t>Diseñar una plataforma donde el cliente elija la casa de sus sueños y obtenga una cotización inicial.</w:t>
            </w:r>
          </w:p>
        </w:tc>
      </w:tr>
    </w:tbl>
    <w:p w:rsidR="00651B3A" w:rsidRDefault="00651B3A">
      <w:pPr>
        <w:pStyle w:val="Textoindependiente"/>
      </w:pPr>
    </w:p>
    <w:p w:rsidR="00651B3A" w:rsidRDefault="00856C35">
      <w:pPr>
        <w:pStyle w:val="Ttulo2"/>
      </w:pPr>
      <w:bookmarkStart w:id="45" w:name="_Toc452813589"/>
      <w:bookmarkStart w:id="46" w:name="_Toc512930914"/>
      <w:bookmarkStart w:id="47" w:name="_Toc524313343"/>
      <w:r>
        <w:t>Alternatives and Competition</w:t>
      </w:r>
      <w:bookmarkEnd w:id="45"/>
      <w:bookmarkEnd w:id="46"/>
      <w:bookmarkEnd w:id="47"/>
    </w:p>
    <w:p w:rsidR="009C6C13" w:rsidRPr="00542136" w:rsidRDefault="00E52FC2" w:rsidP="00E52FC2">
      <w:pPr>
        <w:rPr>
          <w:i/>
        </w:rPr>
      </w:pPr>
      <w:r w:rsidRPr="00542136">
        <w:rPr>
          <w:i/>
        </w:rPr>
        <w:t>En Colombia aún no existe una empresa especializada en la construcción de casa</w:t>
      </w:r>
      <w:r w:rsidR="00942E27" w:rsidRPr="00542136">
        <w:rPr>
          <w:i/>
        </w:rPr>
        <w:t xml:space="preserve">s 100% de madera, </w:t>
      </w:r>
      <w:r w:rsidR="009C6C13" w:rsidRPr="00542136">
        <w:rPr>
          <w:i/>
        </w:rPr>
        <w:t>por ende se puede considerar que no se tiene una competencia real, aunque existen empresas que se especializan en la construcción de quioscos y casas con partes en madera.</w:t>
      </w:r>
      <w:r w:rsidR="002D4EA4" w:rsidRPr="00542136">
        <w:rPr>
          <w:i/>
        </w:rPr>
        <w:t xml:space="preserve"> </w:t>
      </w:r>
      <w:r w:rsidR="009C6C13" w:rsidRPr="00542136">
        <w:rPr>
          <w:i/>
        </w:rPr>
        <w:t xml:space="preserve">Una de ellas es “taller de ensamble” </w:t>
      </w:r>
      <w:r w:rsidR="002D4EA4" w:rsidRPr="00542136">
        <w:rPr>
          <w:i/>
        </w:rPr>
        <w:t>que hace casas con partes de madera.</w:t>
      </w:r>
    </w:p>
    <w:p w:rsidR="00651B3A" w:rsidRDefault="00856C35">
      <w:pPr>
        <w:pStyle w:val="Ttulo1"/>
      </w:pPr>
      <w:bookmarkStart w:id="48" w:name="_Toc436203387"/>
      <w:bookmarkStart w:id="49" w:name="_Toc452813590"/>
      <w:bookmarkStart w:id="50" w:name="_Toc512930915"/>
      <w:bookmarkStart w:id="51" w:name="_Toc524313344"/>
      <w:bookmarkEnd w:id="27"/>
      <w:r>
        <w:t>Product Overview</w:t>
      </w:r>
      <w:bookmarkEnd w:id="48"/>
      <w:bookmarkEnd w:id="49"/>
      <w:bookmarkEnd w:id="50"/>
      <w:bookmarkEnd w:id="51"/>
    </w:p>
    <w:p w:rsidR="00000464" w:rsidRDefault="00000464" w:rsidP="00075B2D">
      <w:pPr>
        <w:pStyle w:val="InfoBlue"/>
      </w:pPr>
      <w:r>
        <w:t>Se desea hacer una implementación de una  página web,  donde el cliente elije el modelo de la casa de su preferencia y con estos datos se hace una cotización inicial, dando así el primer acercamiento entre el cliente y la empresa. Con esto la empresa desea conocer las personas que terminaron su cotización formal, las que solo hicieron una cotización inicial y  las que decidieron realizar el contrato de construcción.</w:t>
      </w:r>
    </w:p>
    <w:p w:rsidR="009E6DD7" w:rsidRPr="009E6DD7" w:rsidRDefault="009E6DD7" w:rsidP="009E6DD7">
      <w:pPr>
        <w:pStyle w:val="Textoindependiente"/>
        <w:ind w:left="0"/>
        <w:rPr>
          <w:i/>
        </w:rPr>
      </w:pPr>
      <w:r w:rsidRPr="009E6DD7">
        <w:rPr>
          <w:i/>
        </w:rPr>
        <w:t>Para la realización de esto se desea hacer una página web donde se manejara dos versiones, la primera la que vera el cliente y la otra la que vera la empresa con sus respectivas estadísticas. Las casas que el cliente elegirá son los modelos que la empresa maneja hasta el momento y la cotización varía según el precio del dólar en Colombia.</w:t>
      </w:r>
    </w:p>
    <w:p w:rsidR="00651B3A" w:rsidRDefault="00856C35">
      <w:pPr>
        <w:pStyle w:val="Ttulo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651B3A" w:rsidRDefault="007F5C59" w:rsidP="00075B2D">
      <w:pPr>
        <w:pStyle w:val="InfoBlue"/>
      </w:pPr>
      <w:r>
        <w:t>Se hizo un análisis del  tipo de páginas web que maneja “taller de ensamble” y se concluyó que no tienen sis</w:t>
      </w:r>
      <w:r w:rsidR="00511437">
        <w:t xml:space="preserve">tematizado la trazabilidad de cotización con el cliente. </w:t>
      </w:r>
    </w:p>
    <w:p w:rsidR="00511437" w:rsidRPr="005A2B83" w:rsidRDefault="00511437" w:rsidP="00511437">
      <w:pPr>
        <w:pStyle w:val="Textoindependiente"/>
        <w:ind w:left="0"/>
        <w:rPr>
          <w:i/>
        </w:rPr>
      </w:pPr>
      <w:r w:rsidRPr="005A2B83">
        <w:rPr>
          <w:i/>
        </w:rPr>
        <w:t xml:space="preserve">Esta </w:t>
      </w:r>
      <w:r w:rsidR="00372C9D" w:rsidRPr="005A2B83">
        <w:rPr>
          <w:i/>
        </w:rPr>
        <w:t>página</w:t>
      </w:r>
      <w:r w:rsidRPr="005A2B83">
        <w:rPr>
          <w:i/>
        </w:rPr>
        <w:t xml:space="preserve"> web </w:t>
      </w:r>
      <w:r w:rsidR="00372C9D" w:rsidRPr="005A2B83">
        <w:rPr>
          <w:i/>
        </w:rPr>
        <w:t>iría</w:t>
      </w:r>
      <w:r w:rsidRPr="005A2B83">
        <w:rPr>
          <w:i/>
        </w:rPr>
        <w:t xml:space="preserve"> asociada con el correo del cliente ya que por este se le va a enviar la cotización inicial y se va a util</w:t>
      </w:r>
      <w:r w:rsidR="00FE3B9B" w:rsidRPr="005A2B83">
        <w:rPr>
          <w:i/>
        </w:rPr>
        <w:t>izar para un posterior contacto, en el cual se garantizara la trazabilidad de la cotización final con la empresa.</w:t>
      </w:r>
    </w:p>
    <w:p w:rsidR="00651B3A" w:rsidRDefault="00856C35">
      <w:pPr>
        <w:pStyle w:val="Ttulo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5A2B83" w:rsidRPr="005A2B83" w:rsidRDefault="005A2B83" w:rsidP="005A2B83">
      <w:pPr>
        <w:rPr>
          <w:i/>
        </w:rPr>
      </w:pPr>
      <w:r w:rsidRPr="005A2B83">
        <w:rPr>
          <w:i/>
        </w:rPr>
        <w:t>Supuestos:</w:t>
      </w:r>
    </w:p>
    <w:p w:rsidR="005A2B83" w:rsidRPr="005A2B83" w:rsidRDefault="005A2B83" w:rsidP="005A2B83">
      <w:pPr>
        <w:numPr>
          <w:ilvl w:val="0"/>
          <w:numId w:val="30"/>
        </w:numPr>
        <w:rPr>
          <w:i/>
        </w:rPr>
      </w:pPr>
      <w:r w:rsidRPr="005A2B83">
        <w:rPr>
          <w:b/>
          <w:i/>
        </w:rPr>
        <w:t xml:space="preserve">Cambios de </w:t>
      </w:r>
      <w:r>
        <w:rPr>
          <w:b/>
          <w:i/>
        </w:rPr>
        <w:t>política de la empresa</w:t>
      </w:r>
      <w:r w:rsidRPr="005A2B83">
        <w:rPr>
          <w:b/>
          <w:i/>
        </w:rPr>
        <w:t>:</w:t>
      </w:r>
      <w:r w:rsidRPr="005A2B83">
        <w:rPr>
          <w:i/>
        </w:rPr>
        <w:t xml:space="preserve"> Si la empresa cambia sus políticas y afecta la manera en que se contacta al cliente, cambiara la visión.</w:t>
      </w:r>
    </w:p>
    <w:p w:rsidR="005A2B83" w:rsidRDefault="005A2B83" w:rsidP="005A2B83">
      <w:pPr>
        <w:numPr>
          <w:ilvl w:val="0"/>
          <w:numId w:val="30"/>
        </w:numPr>
        <w:rPr>
          <w:i/>
        </w:rPr>
      </w:pPr>
      <w:r w:rsidRPr="005A2B83">
        <w:rPr>
          <w:i/>
        </w:rPr>
        <w:t xml:space="preserve"> </w:t>
      </w:r>
      <w:r w:rsidRPr="005A2B83">
        <w:rPr>
          <w:b/>
          <w:i/>
        </w:rPr>
        <w:t>Cambio de parecer de la empresa:</w:t>
      </w:r>
      <w:r>
        <w:rPr>
          <w:i/>
        </w:rPr>
        <w:t xml:space="preserve"> Si por algún motivo la empresa ya no quiere hacer lo pactado, cambia de manera directa la visión y la estructura del proyecto.</w:t>
      </w:r>
    </w:p>
    <w:p w:rsidR="00651B3A" w:rsidRDefault="00856C35">
      <w:pPr>
        <w:pStyle w:val="Ttulo1"/>
      </w:pPr>
      <w:bookmarkStart w:id="80" w:name="_Toc436203402"/>
      <w:bookmarkStart w:id="81" w:name="_Toc452813596"/>
      <w:bookmarkStart w:id="82" w:name="_Toc512930918"/>
      <w:bookmarkStart w:id="83" w:name="_Toc524313347"/>
      <w:r>
        <w:t>Product Features</w:t>
      </w:r>
      <w:bookmarkEnd w:id="80"/>
      <w:bookmarkEnd w:id="81"/>
      <w:bookmarkEnd w:id="82"/>
      <w:bookmarkEnd w:id="83"/>
    </w:p>
    <w:p w:rsidR="005A2B83" w:rsidRPr="00075B2D" w:rsidRDefault="00A94832" w:rsidP="005A2B83">
      <w:pPr>
        <w:numPr>
          <w:ilvl w:val="0"/>
          <w:numId w:val="31"/>
        </w:numPr>
        <w:rPr>
          <w:i/>
        </w:rPr>
      </w:pPr>
      <w:r w:rsidRPr="00075B2D">
        <w:rPr>
          <w:i/>
        </w:rPr>
        <w:t>El cliente tiene la posibilidad de observar los modelos de casas que ofrece la empresa.</w:t>
      </w:r>
    </w:p>
    <w:p w:rsidR="00A94832" w:rsidRPr="00075B2D" w:rsidRDefault="00A94832" w:rsidP="005A2B83">
      <w:pPr>
        <w:numPr>
          <w:ilvl w:val="0"/>
          <w:numId w:val="31"/>
        </w:numPr>
        <w:rPr>
          <w:i/>
        </w:rPr>
      </w:pPr>
      <w:r w:rsidRPr="00075B2D">
        <w:rPr>
          <w:i/>
        </w:rPr>
        <w:t>El cliente puede elegir el modelo de casa de su gusto para hacer una cotización inicial.</w:t>
      </w:r>
    </w:p>
    <w:p w:rsidR="00A94832" w:rsidRPr="00075B2D" w:rsidRDefault="00A94832" w:rsidP="005A2B83">
      <w:pPr>
        <w:numPr>
          <w:ilvl w:val="0"/>
          <w:numId w:val="31"/>
        </w:numPr>
        <w:rPr>
          <w:i/>
        </w:rPr>
      </w:pPr>
      <w:r w:rsidRPr="00075B2D">
        <w:rPr>
          <w:i/>
        </w:rPr>
        <w:t>Una vez el cliente haya elegido el modelo de su gusto la plataforma calculara un valor estimado de la casa dependiendo el tamaño en metros cuadrados.</w:t>
      </w:r>
    </w:p>
    <w:p w:rsidR="00A94832" w:rsidRPr="00075B2D" w:rsidRDefault="00D63B9D" w:rsidP="005A2B83">
      <w:pPr>
        <w:numPr>
          <w:ilvl w:val="0"/>
          <w:numId w:val="31"/>
        </w:numPr>
        <w:rPr>
          <w:i/>
        </w:rPr>
      </w:pPr>
      <w:r w:rsidRPr="00075B2D">
        <w:rPr>
          <w:i/>
        </w:rPr>
        <w:t xml:space="preserve">Si el cliente desea obtener una cotización final deberá </w:t>
      </w:r>
      <w:r w:rsidR="007C23B3" w:rsidRPr="00075B2D">
        <w:rPr>
          <w:i/>
        </w:rPr>
        <w:t>seguir adelante con el proceso haciendo un registro</w:t>
      </w:r>
      <w:r w:rsidRPr="00075B2D">
        <w:rPr>
          <w:i/>
        </w:rPr>
        <w:t xml:space="preserve"> donde </w:t>
      </w:r>
      <w:r w:rsidR="007C23B3" w:rsidRPr="00075B2D">
        <w:rPr>
          <w:i/>
        </w:rPr>
        <w:t xml:space="preserve">suministrara sus datos </w:t>
      </w:r>
      <w:r w:rsidRPr="00075B2D">
        <w:rPr>
          <w:i/>
        </w:rPr>
        <w:t xml:space="preserve"> y el medio de preferencia para un posterior contacto.</w:t>
      </w:r>
    </w:p>
    <w:p w:rsidR="00D63B9D" w:rsidRPr="00075B2D" w:rsidRDefault="00D63B9D" w:rsidP="005A2B83">
      <w:pPr>
        <w:numPr>
          <w:ilvl w:val="0"/>
          <w:numId w:val="31"/>
        </w:numPr>
        <w:rPr>
          <w:i/>
        </w:rPr>
      </w:pPr>
      <w:r w:rsidRPr="00075B2D">
        <w:rPr>
          <w:i/>
        </w:rPr>
        <w:t>Una vez el cliente suministre sus datos personales se le enviara un correo con la cotización inicial.</w:t>
      </w:r>
    </w:p>
    <w:p w:rsidR="00D63B9D" w:rsidRPr="00075B2D" w:rsidRDefault="00D63B9D" w:rsidP="005A2B83">
      <w:pPr>
        <w:numPr>
          <w:ilvl w:val="0"/>
          <w:numId w:val="31"/>
        </w:numPr>
        <w:rPr>
          <w:i/>
        </w:rPr>
      </w:pPr>
      <w:r w:rsidRPr="00075B2D">
        <w:rPr>
          <w:i/>
        </w:rPr>
        <w:t>Se tendrá un registro de las personas que decidieron obtener una cotización final.</w:t>
      </w:r>
    </w:p>
    <w:p w:rsidR="00D63B9D" w:rsidRPr="00075B2D" w:rsidRDefault="00D63B9D" w:rsidP="005A2B83">
      <w:pPr>
        <w:numPr>
          <w:ilvl w:val="0"/>
          <w:numId w:val="31"/>
        </w:numPr>
        <w:rPr>
          <w:i/>
        </w:rPr>
      </w:pPr>
      <w:r w:rsidRPr="00075B2D">
        <w:rPr>
          <w:i/>
        </w:rPr>
        <w:lastRenderedPageBreak/>
        <w:t>Una vez la empresa se haya contactado con el cliente se enviara un correo con la cotización final.</w:t>
      </w:r>
    </w:p>
    <w:p w:rsidR="00D63B9D" w:rsidRPr="005A2B83" w:rsidRDefault="00D63B9D" w:rsidP="00D63B9D">
      <w:pPr>
        <w:numPr>
          <w:ilvl w:val="0"/>
          <w:numId w:val="31"/>
        </w:numPr>
      </w:pPr>
      <w:r w:rsidRPr="00075B2D">
        <w:rPr>
          <w:i/>
        </w:rPr>
        <w:t>Si el cliente decide comprar la casa la empresa registra la compra para tener un registro de los clientes que</w:t>
      </w:r>
      <w:r>
        <w:t xml:space="preserve"> han comprado.</w:t>
      </w:r>
    </w:p>
    <w:p w:rsidR="005A2B83" w:rsidRPr="005A2B83" w:rsidRDefault="005A2B83" w:rsidP="005A2B83"/>
    <w:p w:rsidR="00651B3A" w:rsidRDefault="00856C35">
      <w:pPr>
        <w:pStyle w:val="Ttulo1"/>
      </w:pPr>
      <w:bookmarkStart w:id="84" w:name="_Toc436203408"/>
      <w:bookmarkStart w:id="85" w:name="_Toc452813602"/>
      <w:bookmarkStart w:id="86" w:name="_Toc512930919"/>
      <w:bookmarkStart w:id="87" w:name="_Toc524313348"/>
      <w:r>
        <w:t>Other Product Requirements</w:t>
      </w:r>
      <w:bookmarkEnd w:id="84"/>
      <w:bookmarkEnd w:id="85"/>
      <w:bookmarkEnd w:id="86"/>
      <w:bookmarkEnd w:id="87"/>
    </w:p>
    <w:p w:rsidR="00A61335" w:rsidRPr="00075B2D" w:rsidRDefault="002D7A4E" w:rsidP="00075B2D">
      <w:pPr>
        <w:pStyle w:val="InfoBlue"/>
      </w:pPr>
      <w:r w:rsidRPr="00075B2D">
        <w:t>Requisitos de la plataforma:</w:t>
      </w:r>
    </w:p>
    <w:p w:rsidR="00075B2D" w:rsidRPr="00075B2D" w:rsidRDefault="00075B2D" w:rsidP="00075B2D">
      <w:pPr>
        <w:pStyle w:val="Textoindependiente"/>
        <w:numPr>
          <w:ilvl w:val="0"/>
          <w:numId w:val="33"/>
        </w:numPr>
        <w:rPr>
          <w:i/>
        </w:rPr>
      </w:pPr>
      <w:r w:rsidRPr="00075B2D">
        <w:rPr>
          <w:i/>
        </w:rPr>
        <w:t>Mostrar modelos de casa de la empresa</w:t>
      </w:r>
    </w:p>
    <w:p w:rsidR="002D7A4E" w:rsidRPr="00075B2D" w:rsidRDefault="00075B2D" w:rsidP="002D7A4E">
      <w:pPr>
        <w:pStyle w:val="Textoindependiente"/>
        <w:numPr>
          <w:ilvl w:val="0"/>
          <w:numId w:val="32"/>
        </w:numPr>
        <w:rPr>
          <w:i/>
        </w:rPr>
      </w:pPr>
      <w:r w:rsidRPr="00075B2D">
        <w:rPr>
          <w:i/>
        </w:rPr>
        <w:t>Calcular</w:t>
      </w:r>
      <w:r w:rsidR="002D7A4E" w:rsidRPr="00075B2D">
        <w:rPr>
          <w:i/>
        </w:rPr>
        <w:t xml:space="preserve"> valor inicial de la casa.</w:t>
      </w:r>
    </w:p>
    <w:p w:rsidR="002D7A4E" w:rsidRPr="00075B2D" w:rsidRDefault="00075B2D" w:rsidP="002D7A4E">
      <w:pPr>
        <w:pStyle w:val="Textoindependiente"/>
        <w:numPr>
          <w:ilvl w:val="0"/>
          <w:numId w:val="32"/>
        </w:numPr>
        <w:rPr>
          <w:i/>
        </w:rPr>
      </w:pPr>
      <w:r w:rsidRPr="00075B2D">
        <w:rPr>
          <w:i/>
        </w:rPr>
        <w:t>Registro de usuario</w:t>
      </w:r>
    </w:p>
    <w:p w:rsidR="00075B2D" w:rsidRPr="00075B2D" w:rsidRDefault="00075B2D" w:rsidP="002D7A4E">
      <w:pPr>
        <w:pStyle w:val="Textoindependiente"/>
        <w:numPr>
          <w:ilvl w:val="0"/>
          <w:numId w:val="32"/>
        </w:numPr>
        <w:rPr>
          <w:i/>
        </w:rPr>
      </w:pPr>
      <w:r w:rsidRPr="00075B2D">
        <w:rPr>
          <w:i/>
        </w:rPr>
        <w:t>Envío del correo al cliente con la cotización inicial</w:t>
      </w:r>
    </w:p>
    <w:p w:rsidR="00075B2D" w:rsidRPr="00075B2D" w:rsidRDefault="00075B2D" w:rsidP="002D7A4E">
      <w:pPr>
        <w:pStyle w:val="Textoindependiente"/>
        <w:numPr>
          <w:ilvl w:val="0"/>
          <w:numId w:val="32"/>
        </w:numPr>
        <w:rPr>
          <w:i/>
        </w:rPr>
      </w:pPr>
      <w:r w:rsidRPr="00075B2D">
        <w:rPr>
          <w:i/>
        </w:rPr>
        <w:t>Registro de clientes que hicieron cotización final</w:t>
      </w:r>
    </w:p>
    <w:p w:rsidR="00075B2D" w:rsidRPr="00075B2D" w:rsidRDefault="00075B2D" w:rsidP="002D7A4E">
      <w:pPr>
        <w:pStyle w:val="Textoindependiente"/>
        <w:numPr>
          <w:ilvl w:val="0"/>
          <w:numId w:val="32"/>
        </w:numPr>
        <w:rPr>
          <w:i/>
        </w:rPr>
      </w:pPr>
      <w:r w:rsidRPr="00075B2D">
        <w:rPr>
          <w:i/>
        </w:rPr>
        <w:t>Registro de clientes que compraron la casa.</w:t>
      </w:r>
    </w:p>
    <w:sectPr w:rsidR="00075B2D" w:rsidRPr="00075B2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AC2" w:rsidRDefault="00D40AC2">
      <w:pPr>
        <w:spacing w:line="240" w:lineRule="auto"/>
      </w:pPr>
      <w:r>
        <w:separator/>
      </w:r>
    </w:p>
  </w:endnote>
  <w:endnote w:type="continuationSeparator" w:id="0">
    <w:p w:rsidR="00D40AC2" w:rsidRDefault="00D40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1B3A">
      <w:tc>
        <w:tcPr>
          <w:tcW w:w="3162" w:type="dxa"/>
          <w:tcBorders>
            <w:top w:val="nil"/>
            <w:left w:val="nil"/>
            <w:bottom w:val="nil"/>
            <w:right w:val="nil"/>
          </w:tcBorders>
        </w:tcPr>
        <w:p w:rsidR="00651B3A" w:rsidRDefault="00856C35">
          <w:pPr>
            <w:ind w:right="360"/>
          </w:pPr>
          <w:r>
            <w:t>Confidential</w:t>
          </w:r>
        </w:p>
      </w:tc>
      <w:tc>
        <w:tcPr>
          <w:tcW w:w="3162" w:type="dxa"/>
          <w:tcBorders>
            <w:top w:val="nil"/>
            <w:left w:val="nil"/>
            <w:bottom w:val="nil"/>
            <w:right w:val="nil"/>
          </w:tcBorders>
        </w:tcPr>
        <w:p w:rsidR="00651B3A" w:rsidRDefault="00856C35">
          <w:pPr>
            <w:jc w:val="center"/>
          </w:pPr>
          <w:r>
            <w:sym w:font="Symbol" w:char="F0D3"/>
          </w:r>
          <w:r>
            <w:fldChar w:fldCharType="begin"/>
          </w:r>
          <w:r>
            <w:instrText xml:space="preserve"> DOCPROPERTY "Company"  \* MERGEFORMAT </w:instrText>
          </w:r>
          <w:r>
            <w:fldChar w:fldCharType="separate"/>
          </w:r>
          <w:r w:rsidR="00A61335">
            <w:t>&lt;</w:t>
          </w:r>
          <w:proofErr w:type="spellStart"/>
          <w:r w:rsidR="00A61335">
            <w:t>Company</w:t>
          </w:r>
          <w:proofErr w:type="spellEnd"/>
          <w:r w:rsidR="00A61335">
            <w:t xml:space="preserve"> </w:t>
          </w:r>
          <w:proofErr w:type="spellStart"/>
          <w:r w:rsidR="00A61335">
            <w:t>Name</w:t>
          </w:r>
          <w:proofErr w:type="spellEnd"/>
          <w:r w:rsidR="00A61335">
            <w:t>&gt;</w:t>
          </w:r>
          <w:r>
            <w:fldChar w:fldCharType="end"/>
          </w:r>
          <w:r>
            <w:t xml:space="preserve">, </w:t>
          </w:r>
          <w:r>
            <w:fldChar w:fldCharType="begin"/>
          </w:r>
          <w:r>
            <w:instrText xml:space="preserve"> DATE \@ "yyyy" </w:instrText>
          </w:r>
          <w:r>
            <w:fldChar w:fldCharType="separate"/>
          </w:r>
          <w:r w:rsidR="00AE3ABF">
            <w:rPr>
              <w:noProof/>
            </w:rPr>
            <w:t>2015</w:t>
          </w:r>
          <w:r>
            <w:fldChar w:fldCharType="end"/>
          </w:r>
        </w:p>
      </w:tc>
      <w:tc>
        <w:tcPr>
          <w:tcW w:w="3162" w:type="dxa"/>
          <w:tcBorders>
            <w:top w:val="nil"/>
            <w:left w:val="nil"/>
            <w:bottom w:val="nil"/>
            <w:right w:val="nil"/>
          </w:tcBorders>
        </w:tcPr>
        <w:p w:rsidR="00651B3A" w:rsidRDefault="00856C3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E3ABF">
            <w:rPr>
              <w:rStyle w:val="Nmerodepgina"/>
              <w:noProof/>
            </w:rPr>
            <w:t>7</w:t>
          </w:r>
          <w:r>
            <w:rPr>
              <w:rStyle w:val="Nmerodepgina"/>
            </w:rPr>
            <w:fldChar w:fldCharType="end"/>
          </w:r>
        </w:p>
      </w:tc>
    </w:tr>
  </w:tbl>
  <w:p w:rsidR="00651B3A" w:rsidRDefault="00651B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AC2" w:rsidRDefault="00D40AC2">
      <w:pPr>
        <w:spacing w:line="240" w:lineRule="auto"/>
      </w:pPr>
      <w:r>
        <w:separator/>
      </w:r>
    </w:p>
  </w:footnote>
  <w:footnote w:type="continuationSeparator" w:id="0">
    <w:p w:rsidR="00D40AC2" w:rsidRDefault="00D40A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B3A" w:rsidRDefault="00651B3A">
    <w:pPr>
      <w:rPr>
        <w:sz w:val="24"/>
      </w:rPr>
    </w:pPr>
  </w:p>
  <w:p w:rsidR="00651B3A" w:rsidRDefault="00651B3A">
    <w:pPr>
      <w:pBdr>
        <w:top w:val="single" w:sz="6" w:space="1" w:color="auto"/>
      </w:pBdr>
      <w:rPr>
        <w:sz w:val="24"/>
      </w:rPr>
    </w:pPr>
  </w:p>
  <w:p w:rsidR="00953C22" w:rsidRPr="00A61335" w:rsidRDefault="00953C22" w:rsidP="00953C22">
    <w:pPr>
      <w:pStyle w:val="Puesto"/>
      <w:jc w:val="right"/>
    </w:pPr>
    <w:r w:rsidRPr="00A61335">
      <w:t>Construcciones</w:t>
    </w:r>
    <w:r>
      <w:t xml:space="preserve"> Monsa</w:t>
    </w:r>
  </w:p>
  <w:p w:rsidR="00651B3A" w:rsidRDefault="00651B3A">
    <w:pPr>
      <w:pBdr>
        <w:bottom w:val="single" w:sz="6" w:space="1" w:color="auto"/>
      </w:pBdr>
      <w:jc w:val="right"/>
      <w:rPr>
        <w:rFonts w:ascii="Arial" w:hAnsi="Arial"/>
        <w:b/>
        <w:sz w:val="36"/>
      </w:rPr>
    </w:pPr>
  </w:p>
  <w:p w:rsidR="00651B3A" w:rsidRDefault="00651B3A">
    <w:pPr>
      <w:pBdr>
        <w:bottom w:val="single" w:sz="6" w:space="1" w:color="auto"/>
      </w:pBdr>
      <w:jc w:val="right"/>
      <w:rPr>
        <w:sz w:val="24"/>
      </w:rPr>
    </w:pPr>
  </w:p>
  <w:p w:rsidR="00651B3A" w:rsidRDefault="00651B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1B3A">
      <w:tc>
        <w:tcPr>
          <w:tcW w:w="6379" w:type="dxa"/>
        </w:tcPr>
        <w:p w:rsidR="00651B3A" w:rsidRDefault="00A61335">
          <w:r>
            <w:rPr>
              <w:b/>
            </w:rPr>
            <w:t>Construcciones Monsa</w:t>
          </w:r>
        </w:p>
      </w:tc>
      <w:tc>
        <w:tcPr>
          <w:tcW w:w="3179" w:type="dxa"/>
        </w:tcPr>
        <w:p w:rsidR="00651B3A" w:rsidRDefault="00A61335">
          <w:pPr>
            <w:tabs>
              <w:tab w:val="left" w:pos="1135"/>
            </w:tabs>
            <w:spacing w:before="40"/>
            <w:ind w:right="68"/>
          </w:pPr>
          <w:r>
            <w:t xml:space="preserve">  Version:           &lt;2</w:t>
          </w:r>
          <w:r w:rsidR="00856C35">
            <w:t>.0&gt;</w:t>
          </w:r>
        </w:p>
      </w:tc>
    </w:tr>
    <w:tr w:rsidR="00651B3A">
      <w:tc>
        <w:tcPr>
          <w:tcW w:w="6379" w:type="dxa"/>
        </w:tcPr>
        <w:p w:rsidR="00651B3A" w:rsidRDefault="00856C35">
          <w:r>
            <w:fldChar w:fldCharType="begin"/>
          </w:r>
          <w:r>
            <w:instrText xml:space="preserve"> TITLE  \* MERGEFORMAT </w:instrText>
          </w:r>
          <w:r>
            <w:fldChar w:fldCharType="separate"/>
          </w:r>
          <w:proofErr w:type="spellStart"/>
          <w:r w:rsidR="00A61335">
            <w:t>Vision</w:t>
          </w:r>
          <w:proofErr w:type="spellEnd"/>
          <w:r w:rsidR="00A61335">
            <w:t xml:space="preserve"> (Small Project)</w:t>
          </w:r>
          <w:r>
            <w:fldChar w:fldCharType="end"/>
          </w:r>
        </w:p>
      </w:tc>
      <w:tc>
        <w:tcPr>
          <w:tcW w:w="3179" w:type="dxa"/>
        </w:tcPr>
        <w:p w:rsidR="00651B3A" w:rsidRDefault="00856C35" w:rsidP="00A61335">
          <w:r>
            <w:t xml:space="preserve">  Date:  </w:t>
          </w:r>
          <w:r w:rsidR="00A61335">
            <w:t>13/09/2015</w:t>
          </w:r>
        </w:p>
      </w:tc>
    </w:tr>
    <w:tr w:rsidR="00651B3A">
      <w:tc>
        <w:tcPr>
          <w:tcW w:w="9558" w:type="dxa"/>
          <w:gridSpan w:val="2"/>
        </w:tcPr>
        <w:p w:rsidR="00651B3A" w:rsidRDefault="00856C35">
          <w:r>
            <w:t>&lt;document identifier&gt;</w:t>
          </w:r>
        </w:p>
      </w:tc>
    </w:tr>
  </w:tbl>
  <w:p w:rsidR="00651B3A" w:rsidRDefault="00651B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734FE6"/>
    <w:multiLevelType w:val="hybridMultilevel"/>
    <w:tmpl w:val="ED3247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007627"/>
    <w:multiLevelType w:val="multilevel"/>
    <w:tmpl w:val="F59624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60D0627"/>
    <w:multiLevelType w:val="hybridMultilevel"/>
    <w:tmpl w:val="528C1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9A73012"/>
    <w:multiLevelType w:val="hybridMultilevel"/>
    <w:tmpl w:val="97FE7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C90C54"/>
    <w:multiLevelType w:val="hybridMultilevel"/>
    <w:tmpl w:val="5F6E97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1"/>
  </w:num>
  <w:num w:numId="6">
    <w:abstractNumId w:val="24"/>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8"/>
  </w:num>
  <w:num w:numId="13">
    <w:abstractNumId w:val="16"/>
  </w:num>
  <w:num w:numId="14">
    <w:abstractNumId w:val="29"/>
  </w:num>
  <w:num w:numId="15">
    <w:abstractNumId w:val="15"/>
  </w:num>
  <w:num w:numId="16">
    <w:abstractNumId w:val="5"/>
  </w:num>
  <w:num w:numId="17">
    <w:abstractNumId w:val="28"/>
  </w:num>
  <w:num w:numId="18">
    <w:abstractNumId w:val="21"/>
  </w:num>
  <w:num w:numId="19">
    <w:abstractNumId w:val="7"/>
  </w:num>
  <w:num w:numId="20">
    <w:abstractNumId w:val="20"/>
  </w:num>
  <w:num w:numId="21">
    <w:abstractNumId w:val="14"/>
  </w:num>
  <w:num w:numId="22">
    <w:abstractNumId w:val="27"/>
  </w:num>
  <w:num w:numId="23">
    <w:abstractNumId w:val="12"/>
  </w:num>
  <w:num w:numId="24">
    <w:abstractNumId w:val="9"/>
  </w:num>
  <w:num w:numId="25">
    <w:abstractNumId w:val="8"/>
  </w:num>
  <w:num w:numId="26">
    <w:abstractNumId w:val="25"/>
  </w:num>
  <w:num w:numId="27">
    <w:abstractNumId w:val="26"/>
  </w:num>
  <w:num w:numId="28">
    <w:abstractNumId w:val="32"/>
  </w:num>
  <w:num w:numId="29">
    <w:abstractNumId w:val="19"/>
  </w:num>
  <w:num w:numId="30">
    <w:abstractNumId w:val="6"/>
  </w:num>
  <w:num w:numId="31">
    <w:abstractNumId w:val="11"/>
  </w:num>
  <w:num w:numId="32">
    <w:abstractNumId w:val="23"/>
  </w:num>
  <w:num w:numId="33">
    <w:abstractNumId w:val="1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35"/>
    <w:rsid w:val="00000464"/>
    <w:rsid w:val="00075B2D"/>
    <w:rsid w:val="002B2256"/>
    <w:rsid w:val="002D4EA4"/>
    <w:rsid w:val="002D7A4E"/>
    <w:rsid w:val="00372C9D"/>
    <w:rsid w:val="00511437"/>
    <w:rsid w:val="0052088C"/>
    <w:rsid w:val="00542136"/>
    <w:rsid w:val="005A2B83"/>
    <w:rsid w:val="00651B3A"/>
    <w:rsid w:val="007C23B3"/>
    <w:rsid w:val="007F5C59"/>
    <w:rsid w:val="00856C35"/>
    <w:rsid w:val="008F30AF"/>
    <w:rsid w:val="00942E27"/>
    <w:rsid w:val="00953C22"/>
    <w:rsid w:val="00975FD0"/>
    <w:rsid w:val="009C6C13"/>
    <w:rsid w:val="009E6DD7"/>
    <w:rsid w:val="00A61335"/>
    <w:rsid w:val="00A64736"/>
    <w:rsid w:val="00A935E8"/>
    <w:rsid w:val="00A94832"/>
    <w:rsid w:val="00AE3ABF"/>
    <w:rsid w:val="00D40AC2"/>
    <w:rsid w:val="00D63B9D"/>
    <w:rsid w:val="00E52FC2"/>
    <w:rsid w:val="00FA199F"/>
    <w:rsid w:val="00FD524A"/>
    <w:rsid w:val="00FE3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AA83A7-2AB6-4DBD-828E-909AAE11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75B2D"/>
    <w:pPr>
      <w:widowControl/>
      <w:tabs>
        <w:tab w:val="left" w:pos="540"/>
        <w:tab w:val="left" w:pos="1260"/>
      </w:tabs>
      <w:spacing w:after="120"/>
    </w:pPr>
    <w:rPr>
      <w:i/>
      <w:color w:val="000000" w:themeColor="text1"/>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20PC\Desktop\rup_vision_s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rup_vision_sp.dot</Template>
  <TotalTime>473</TotalTime>
  <Pages>7</Pages>
  <Words>1307</Words>
  <Characters>7191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FELIPE PC</dc:creator>
  <cp:keywords/>
  <dc:description/>
  <cp:lastModifiedBy>felipe jamioy</cp:lastModifiedBy>
  <cp:revision>4</cp:revision>
  <cp:lastPrinted>2001-03-15T19:26:00Z</cp:lastPrinted>
  <dcterms:created xsi:type="dcterms:W3CDTF">2015-09-13T14:26:00Z</dcterms:created>
  <dcterms:modified xsi:type="dcterms:W3CDTF">2015-10-12T15:45:00Z</dcterms:modified>
</cp:coreProperties>
</file>