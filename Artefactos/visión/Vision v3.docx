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B3A" w:rsidRPr="00A61335" w:rsidRDefault="00A61335">
      <w:pPr>
        <w:pStyle w:val="Puesto"/>
        <w:jc w:val="right"/>
      </w:pPr>
      <w:bookmarkStart w:id="0" w:name="_GoBack"/>
      <w:bookmarkEnd w:id="0"/>
      <w:r w:rsidRPr="00A61335">
        <w:t>Construcciones</w:t>
      </w:r>
      <w:r>
        <w:t xml:space="preserve"> Monsa</w:t>
      </w:r>
    </w:p>
    <w:p w:rsidR="00651B3A" w:rsidRDefault="00374FBD">
      <w:pPr>
        <w:pStyle w:val="Puesto"/>
        <w:jc w:val="right"/>
      </w:pPr>
      <w:r>
        <w:fldChar w:fldCharType="begin"/>
      </w:r>
      <w:r>
        <w:instrText xml:space="preserve"> TITLE  \* MERGEFORMAT </w:instrText>
      </w:r>
      <w:r>
        <w:fldChar w:fldCharType="separate"/>
      </w:r>
      <w:r w:rsidR="00953C22">
        <w:t>Visión</w:t>
      </w:r>
      <w:r w:rsidR="00A61335">
        <w:t xml:space="preserve"> (Small Project)</w:t>
      </w:r>
      <w:r>
        <w:fldChar w:fldCharType="end"/>
      </w:r>
    </w:p>
    <w:p w:rsidR="00651B3A" w:rsidRDefault="00651B3A">
      <w:pPr>
        <w:pStyle w:val="Puesto"/>
        <w:jc w:val="right"/>
      </w:pPr>
    </w:p>
    <w:p w:rsidR="00651B3A" w:rsidRDefault="00953C22">
      <w:pPr>
        <w:pStyle w:val="Puesto"/>
        <w:jc w:val="right"/>
        <w:rPr>
          <w:sz w:val="28"/>
        </w:rPr>
      </w:pPr>
      <w:r>
        <w:rPr>
          <w:sz w:val="28"/>
        </w:rPr>
        <w:t>Versión</w:t>
      </w:r>
      <w:r w:rsidR="00D76472">
        <w:rPr>
          <w:sz w:val="28"/>
        </w:rPr>
        <w:t xml:space="preserve"> &lt;3</w:t>
      </w:r>
      <w:r w:rsidR="00856C35">
        <w:rPr>
          <w:sz w:val="28"/>
        </w:rPr>
        <w:t>.0&gt;</w:t>
      </w:r>
    </w:p>
    <w:p w:rsidR="00651B3A" w:rsidRDefault="00651B3A">
      <w:pPr>
        <w:pStyle w:val="Puesto"/>
        <w:rPr>
          <w:sz w:val="28"/>
        </w:rPr>
      </w:pPr>
    </w:p>
    <w:p w:rsidR="00651B3A" w:rsidRDefault="00651B3A"/>
    <w:p w:rsidR="00651B3A" w:rsidRDefault="00651B3A">
      <w:pPr>
        <w:sectPr w:rsidR="00651B3A">
          <w:headerReference w:type="default" r:id="rId7"/>
          <w:pgSz w:w="12240" w:h="15840" w:code="1"/>
          <w:pgMar w:top="1440" w:right="1440" w:bottom="1440" w:left="1440" w:header="720" w:footer="720" w:gutter="0"/>
          <w:cols w:space="720"/>
          <w:vAlign w:val="center"/>
        </w:sectPr>
      </w:pPr>
    </w:p>
    <w:p w:rsidR="00651B3A" w:rsidRDefault="00856C35">
      <w:pPr>
        <w:pStyle w:val="Puesto"/>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1B3A" w:rsidTr="00753551">
        <w:tc>
          <w:tcPr>
            <w:tcW w:w="2304" w:type="dxa"/>
          </w:tcPr>
          <w:p w:rsidR="00651B3A" w:rsidRDefault="00856C35">
            <w:pPr>
              <w:pStyle w:val="Tabletext"/>
              <w:jc w:val="center"/>
              <w:rPr>
                <w:b/>
              </w:rPr>
            </w:pPr>
            <w:r>
              <w:rPr>
                <w:b/>
              </w:rPr>
              <w:t>Date</w:t>
            </w:r>
          </w:p>
        </w:tc>
        <w:tc>
          <w:tcPr>
            <w:tcW w:w="1152" w:type="dxa"/>
          </w:tcPr>
          <w:p w:rsidR="00651B3A" w:rsidRDefault="00856C35">
            <w:pPr>
              <w:pStyle w:val="Tabletext"/>
              <w:jc w:val="center"/>
              <w:rPr>
                <w:b/>
              </w:rPr>
            </w:pPr>
            <w:r>
              <w:rPr>
                <w:b/>
              </w:rPr>
              <w:t>Version</w:t>
            </w:r>
          </w:p>
        </w:tc>
        <w:tc>
          <w:tcPr>
            <w:tcW w:w="3744" w:type="dxa"/>
          </w:tcPr>
          <w:p w:rsidR="00651B3A" w:rsidRDefault="00856C35">
            <w:pPr>
              <w:pStyle w:val="Tabletext"/>
              <w:jc w:val="center"/>
              <w:rPr>
                <w:b/>
              </w:rPr>
            </w:pPr>
            <w:r>
              <w:rPr>
                <w:b/>
              </w:rPr>
              <w:t>Description</w:t>
            </w:r>
          </w:p>
        </w:tc>
        <w:tc>
          <w:tcPr>
            <w:tcW w:w="2304" w:type="dxa"/>
          </w:tcPr>
          <w:p w:rsidR="00651B3A" w:rsidRDefault="00856C35">
            <w:pPr>
              <w:pStyle w:val="Tabletext"/>
              <w:jc w:val="center"/>
              <w:rPr>
                <w:b/>
              </w:rPr>
            </w:pPr>
            <w:r>
              <w:rPr>
                <w:b/>
              </w:rPr>
              <w:t>Author</w:t>
            </w:r>
          </w:p>
        </w:tc>
      </w:tr>
      <w:tr w:rsidR="00A61335" w:rsidTr="00753551">
        <w:tc>
          <w:tcPr>
            <w:tcW w:w="2304" w:type="dxa"/>
          </w:tcPr>
          <w:p w:rsidR="00A61335" w:rsidRPr="00C73FD3" w:rsidRDefault="00A61335" w:rsidP="00A61335">
            <w:pPr>
              <w:pStyle w:val="Tabletext"/>
            </w:pPr>
            <w:r w:rsidRPr="00C73FD3">
              <w:t>18/08/2015</w:t>
            </w:r>
          </w:p>
        </w:tc>
        <w:tc>
          <w:tcPr>
            <w:tcW w:w="1152" w:type="dxa"/>
          </w:tcPr>
          <w:p w:rsidR="00A61335" w:rsidRPr="00C73FD3" w:rsidRDefault="00A61335" w:rsidP="00A61335">
            <w:pPr>
              <w:pStyle w:val="Tabletext"/>
            </w:pPr>
            <w:r w:rsidRPr="00C73FD3">
              <w:t>1.0</w:t>
            </w:r>
          </w:p>
        </w:tc>
        <w:tc>
          <w:tcPr>
            <w:tcW w:w="3744" w:type="dxa"/>
          </w:tcPr>
          <w:p w:rsidR="00A61335" w:rsidRPr="00C73FD3" w:rsidRDefault="00A61335" w:rsidP="00A61335">
            <w:pPr>
              <w:pStyle w:val="Tabletext"/>
            </w:pPr>
            <w:r w:rsidRPr="00C73FD3">
              <w:t>Documento donde se evidencia la visión del proyect</w:t>
            </w:r>
            <w:r>
              <w:t xml:space="preserve">o, interesados y usuarios finales </w:t>
            </w:r>
          </w:p>
        </w:tc>
        <w:tc>
          <w:tcPr>
            <w:tcW w:w="2304" w:type="dxa"/>
          </w:tcPr>
          <w:p w:rsidR="00A61335" w:rsidRPr="00C73FD3" w:rsidRDefault="00A61335" w:rsidP="00A61335">
            <w:pPr>
              <w:pStyle w:val="Tabletext"/>
            </w:pPr>
            <w:r w:rsidRPr="00C73FD3">
              <w:t>Felipe Andrés Jamioy-Deiby Fabián Loaiza</w:t>
            </w:r>
          </w:p>
        </w:tc>
      </w:tr>
      <w:tr w:rsidR="00651B3A" w:rsidTr="00753551">
        <w:tc>
          <w:tcPr>
            <w:tcW w:w="2304" w:type="dxa"/>
          </w:tcPr>
          <w:p w:rsidR="00651B3A" w:rsidRDefault="00A61335">
            <w:pPr>
              <w:pStyle w:val="Tabletext"/>
            </w:pPr>
            <w:r>
              <w:t>13/09/2015</w:t>
            </w:r>
          </w:p>
        </w:tc>
        <w:tc>
          <w:tcPr>
            <w:tcW w:w="1152" w:type="dxa"/>
          </w:tcPr>
          <w:p w:rsidR="00651B3A" w:rsidRDefault="00A61335">
            <w:pPr>
              <w:pStyle w:val="Tabletext"/>
            </w:pPr>
            <w:r>
              <w:t>2.0</w:t>
            </w:r>
          </w:p>
        </w:tc>
        <w:tc>
          <w:tcPr>
            <w:tcW w:w="3744" w:type="dxa"/>
          </w:tcPr>
          <w:p w:rsidR="00651B3A" w:rsidRDefault="00A61335">
            <w:pPr>
              <w:pStyle w:val="Tabletext"/>
            </w:pPr>
            <w:r>
              <w:t>Corrección de la primera versión con los cambios respectivos que se pactaron con el cliente.</w:t>
            </w:r>
          </w:p>
        </w:tc>
        <w:tc>
          <w:tcPr>
            <w:tcW w:w="2304" w:type="dxa"/>
          </w:tcPr>
          <w:p w:rsidR="00651B3A" w:rsidRDefault="00A61335">
            <w:pPr>
              <w:pStyle w:val="Tabletext"/>
            </w:pPr>
            <w:r w:rsidRPr="00C73FD3">
              <w:t>Felipe Andrés Jamioy-Deiby Fabián Loaiza</w:t>
            </w:r>
          </w:p>
        </w:tc>
      </w:tr>
      <w:tr w:rsidR="00753551" w:rsidTr="00753551">
        <w:tc>
          <w:tcPr>
            <w:tcW w:w="2304" w:type="dxa"/>
          </w:tcPr>
          <w:p w:rsidR="00753551" w:rsidRDefault="00753551" w:rsidP="00753551">
            <w:pPr>
              <w:pStyle w:val="Tabletext"/>
            </w:pPr>
            <w:r>
              <w:t>22/09/2015</w:t>
            </w:r>
          </w:p>
        </w:tc>
        <w:tc>
          <w:tcPr>
            <w:tcW w:w="1152" w:type="dxa"/>
          </w:tcPr>
          <w:p w:rsidR="00753551" w:rsidRDefault="00753551" w:rsidP="00753551">
            <w:pPr>
              <w:pStyle w:val="Tabletext"/>
            </w:pPr>
            <w:r>
              <w:t>3.0</w:t>
            </w:r>
          </w:p>
        </w:tc>
        <w:tc>
          <w:tcPr>
            <w:tcW w:w="3744" w:type="dxa"/>
          </w:tcPr>
          <w:p w:rsidR="00753551" w:rsidRDefault="00905176" w:rsidP="00753551">
            <w:pPr>
              <w:pStyle w:val="Tabletext"/>
            </w:pPr>
            <w:r>
              <w:t>Corrección</w:t>
            </w:r>
            <w:r w:rsidR="00E241A8">
              <w:t xml:space="preserve"> de visión: Llevar la plantilla de visión a términos del aplicativo.</w:t>
            </w:r>
            <w:r>
              <w:t xml:space="preserve"> </w:t>
            </w:r>
          </w:p>
        </w:tc>
        <w:tc>
          <w:tcPr>
            <w:tcW w:w="2304" w:type="dxa"/>
          </w:tcPr>
          <w:p w:rsidR="00753551" w:rsidRDefault="00753551" w:rsidP="00753551">
            <w:pPr>
              <w:pStyle w:val="Tabletext"/>
            </w:pPr>
            <w:r w:rsidRPr="00C73FD3">
              <w:t>Felipe Andrés Jamioy-Deiby Fabián Loaiza</w:t>
            </w:r>
          </w:p>
        </w:tc>
      </w:tr>
      <w:tr w:rsidR="00753551" w:rsidTr="00753551">
        <w:tc>
          <w:tcPr>
            <w:tcW w:w="2304" w:type="dxa"/>
          </w:tcPr>
          <w:p w:rsidR="00753551" w:rsidRDefault="00753551" w:rsidP="00753551">
            <w:pPr>
              <w:pStyle w:val="Tabletext"/>
            </w:pPr>
          </w:p>
        </w:tc>
        <w:tc>
          <w:tcPr>
            <w:tcW w:w="1152" w:type="dxa"/>
          </w:tcPr>
          <w:p w:rsidR="00753551" w:rsidRDefault="00753551" w:rsidP="00753551">
            <w:pPr>
              <w:pStyle w:val="Tabletext"/>
            </w:pPr>
          </w:p>
        </w:tc>
        <w:tc>
          <w:tcPr>
            <w:tcW w:w="3744" w:type="dxa"/>
          </w:tcPr>
          <w:p w:rsidR="00753551" w:rsidRDefault="00753551" w:rsidP="00753551">
            <w:pPr>
              <w:pStyle w:val="Tabletext"/>
            </w:pPr>
          </w:p>
        </w:tc>
        <w:tc>
          <w:tcPr>
            <w:tcW w:w="2304" w:type="dxa"/>
          </w:tcPr>
          <w:p w:rsidR="00753551" w:rsidRDefault="00753551" w:rsidP="00753551">
            <w:pPr>
              <w:pStyle w:val="Tabletext"/>
            </w:pPr>
          </w:p>
        </w:tc>
      </w:tr>
    </w:tbl>
    <w:p w:rsidR="00651B3A" w:rsidRDefault="00651B3A"/>
    <w:p w:rsidR="00651B3A" w:rsidRDefault="00856C35">
      <w:pPr>
        <w:pStyle w:val="Puesto"/>
      </w:pPr>
      <w:r>
        <w:br w:type="page"/>
      </w:r>
      <w:r>
        <w:lastRenderedPageBreak/>
        <w:t>Table of Contents</w:t>
      </w:r>
    </w:p>
    <w:p w:rsidR="00651B3A" w:rsidRDefault="00856C35">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61335">
        <w:rPr>
          <w:noProof/>
        </w:rPr>
        <w:t>4</w:t>
      </w:r>
      <w:r>
        <w:rPr>
          <w:noProof/>
        </w:rPr>
        <w:fldChar w:fldCharType="end"/>
      </w:r>
    </w:p>
    <w:p w:rsidR="00651B3A" w:rsidRDefault="00856C35">
      <w:pPr>
        <w:pStyle w:val="TD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61335">
        <w:rPr>
          <w:noProof/>
        </w:rPr>
        <w:t>4</w:t>
      </w:r>
      <w:r>
        <w:rPr>
          <w:noProof/>
        </w:rPr>
        <w:fldChar w:fldCharType="end"/>
      </w:r>
    </w:p>
    <w:p w:rsidR="00651B3A" w:rsidRDefault="00856C35">
      <w:pPr>
        <w:pStyle w:val="TD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61335">
        <w:rPr>
          <w:noProof/>
        </w:rPr>
        <w:t>4</w:t>
      </w:r>
      <w:r>
        <w:rPr>
          <w:noProof/>
        </w:rPr>
        <w:fldChar w:fldCharType="end"/>
      </w:r>
    </w:p>
    <w:p w:rsidR="00651B3A" w:rsidRDefault="00856C35">
      <w:pPr>
        <w:pStyle w:val="TD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61335">
        <w:rPr>
          <w:noProof/>
        </w:rPr>
        <w:t>4</w:t>
      </w:r>
      <w:r>
        <w:rPr>
          <w:noProof/>
        </w:rPr>
        <w:fldChar w:fldCharType="end"/>
      </w:r>
    </w:p>
    <w:p w:rsidR="00651B3A" w:rsidRDefault="00856C35">
      <w:pPr>
        <w:pStyle w:val="TD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61335">
        <w:rPr>
          <w:noProof/>
        </w:rPr>
        <w:t>4</w:t>
      </w:r>
      <w:r>
        <w:rPr>
          <w:noProof/>
        </w:rPr>
        <w:fldChar w:fldCharType="end"/>
      </w:r>
    </w:p>
    <w:p w:rsidR="00651B3A" w:rsidRDefault="00856C35">
      <w:pPr>
        <w:pStyle w:val="TD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61335">
        <w:rPr>
          <w:noProof/>
        </w:rPr>
        <w:t>4</w:t>
      </w:r>
      <w:r>
        <w:rPr>
          <w:noProof/>
        </w:rPr>
        <w:fldChar w:fldCharType="end"/>
      </w:r>
    </w:p>
    <w:p w:rsidR="00651B3A" w:rsidRDefault="00856C35">
      <w:pPr>
        <w:pStyle w:val="Puesto"/>
      </w:pPr>
      <w:r>
        <w:fldChar w:fldCharType="end"/>
      </w:r>
      <w:r>
        <w:br w:type="page"/>
      </w:r>
      <w:r w:rsidR="00374FBD">
        <w:lastRenderedPageBreak/>
        <w:fldChar w:fldCharType="begin"/>
      </w:r>
      <w:r w:rsidR="00374FBD">
        <w:instrText xml:space="preserve"> TITLE  \* MERGEFORMAT </w:instrText>
      </w:r>
      <w:r w:rsidR="00374FBD">
        <w:fldChar w:fldCharType="separate"/>
      </w:r>
      <w:r w:rsidR="00A61335">
        <w:t>Vision (Small Project)</w:t>
      </w:r>
      <w:r w:rsidR="00374FBD">
        <w:fldChar w:fldCharType="end"/>
      </w:r>
    </w:p>
    <w:p w:rsidR="00651B3A" w:rsidRDefault="00856C35">
      <w:pPr>
        <w:pStyle w:val="Ttulo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rsidR="00A61335" w:rsidRPr="00BA14CC" w:rsidRDefault="00A56163" w:rsidP="00BA14CC">
      <w:pPr>
        <w:rPr>
          <w:i/>
        </w:rPr>
      </w:pPr>
      <w:r w:rsidRPr="00BA14CC">
        <w:rPr>
          <w:i/>
        </w:rPr>
        <w:t>En este documento se obtendrá la información sobre</w:t>
      </w:r>
      <w:r w:rsidR="00A5448F">
        <w:rPr>
          <w:i/>
        </w:rPr>
        <w:t xml:space="preserve"> la aplicación para la empresa </w:t>
      </w:r>
      <w:r w:rsidRPr="00BA14CC">
        <w:rPr>
          <w:i/>
        </w:rPr>
        <w:t xml:space="preserve">Construcciones Monsa, donde se evidenciaran las necesidades de dicho aplicativo y la visión </w:t>
      </w:r>
      <w:r w:rsidR="00BA14CC" w:rsidRPr="00BA14CC">
        <w:rPr>
          <w:i/>
        </w:rPr>
        <w:t>a futuro del desarrollo de esta, además</w:t>
      </w:r>
      <w:bookmarkStart w:id="7" w:name="_Toc456598590"/>
      <w:bookmarkStart w:id="8" w:name="_Toc456600921"/>
      <w:bookmarkStart w:id="9" w:name="_Toc512930905"/>
      <w:bookmarkStart w:id="10" w:name="_Toc524313334"/>
      <w:r w:rsidR="00BA14CC" w:rsidRPr="00BA14CC">
        <w:rPr>
          <w:i/>
        </w:rPr>
        <w:t xml:space="preserve"> conti</w:t>
      </w:r>
      <w:r w:rsidR="00A61335" w:rsidRPr="00BA14CC">
        <w:rPr>
          <w:i/>
        </w:rPr>
        <w:t>ene información relacionada con las necesidades y oportunidades de negocio, identificación del problema y los involucrados en el proyecto.</w:t>
      </w:r>
    </w:p>
    <w:p w:rsidR="00651B3A" w:rsidRDefault="00856C35">
      <w:pPr>
        <w:pStyle w:val="Ttulo2"/>
      </w:pPr>
      <w:r>
        <w:t>References</w:t>
      </w:r>
      <w:bookmarkEnd w:id="7"/>
      <w:bookmarkEnd w:id="8"/>
      <w:bookmarkEnd w:id="9"/>
      <w:bookmarkEnd w:id="10"/>
    </w:p>
    <w:p w:rsidR="00651B3A" w:rsidRDefault="00856C35">
      <w:pPr>
        <w:pStyle w:val="Ttulo1"/>
      </w:pPr>
      <w:bookmarkStart w:id="11" w:name="_Toc512930906"/>
      <w:bookmarkStart w:id="12" w:name="_Toc524313335"/>
      <w:r>
        <w:t>Positioning</w:t>
      </w:r>
      <w:bookmarkEnd w:id="5"/>
      <w:bookmarkEnd w:id="6"/>
      <w:bookmarkEnd w:id="11"/>
      <w:bookmarkEnd w:id="12"/>
    </w:p>
    <w:p w:rsidR="00651B3A" w:rsidRDefault="00856C35">
      <w:pPr>
        <w:pStyle w:val="Ttulo2"/>
      </w:pPr>
      <w:bookmarkStart w:id="13" w:name="_Toc436203379"/>
      <w:bookmarkStart w:id="14" w:name="_Toc452813579"/>
      <w:bookmarkStart w:id="15" w:name="_Toc512930907"/>
      <w:bookmarkStart w:id="16" w:name="_Toc524313336"/>
      <w:r>
        <w:t>Problem Statement</w:t>
      </w:r>
      <w:bookmarkEnd w:id="13"/>
      <w:bookmarkEnd w:id="14"/>
      <w:bookmarkEnd w:id="15"/>
      <w:bookmarkEnd w:id="16"/>
    </w:p>
    <w:p w:rsidR="00651B3A" w:rsidRDefault="00651B3A" w:rsidP="00075B2D">
      <w:pPr>
        <w:pStyle w:val="InfoBlue"/>
      </w:pPr>
    </w:p>
    <w:tbl>
      <w:tblPr>
        <w:tblW w:w="0" w:type="auto"/>
        <w:tblInd w:w="828" w:type="dxa"/>
        <w:tblLayout w:type="fixed"/>
        <w:tblLook w:val="0000" w:firstRow="0" w:lastRow="0" w:firstColumn="0" w:lastColumn="0" w:noHBand="0" w:noVBand="0"/>
      </w:tblPr>
      <w:tblGrid>
        <w:gridCol w:w="2970"/>
        <w:gridCol w:w="5220"/>
      </w:tblGrid>
      <w:tr w:rsidR="00651B3A">
        <w:tc>
          <w:tcPr>
            <w:tcW w:w="2970" w:type="dxa"/>
            <w:tcBorders>
              <w:top w:val="single" w:sz="12"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The problem of</w:t>
            </w:r>
          </w:p>
        </w:tc>
        <w:tc>
          <w:tcPr>
            <w:tcW w:w="5220" w:type="dxa"/>
            <w:tcBorders>
              <w:top w:val="single" w:sz="12" w:space="0" w:color="auto"/>
              <w:bottom w:val="single" w:sz="6" w:space="0" w:color="auto"/>
              <w:right w:val="single" w:sz="12" w:space="0" w:color="auto"/>
            </w:tcBorders>
          </w:tcPr>
          <w:p w:rsidR="00651B3A" w:rsidRDefault="00C11D91" w:rsidP="00C11D91">
            <w:pPr>
              <w:pStyle w:val="InfoBlue"/>
            </w:pPr>
            <w:r>
              <w:t>En estos momentos la C</w:t>
            </w:r>
            <w:r w:rsidR="00B66955">
              <w:t xml:space="preserve">onstructora Monsa no </w:t>
            </w:r>
            <w:r>
              <w:t>cuenta con</w:t>
            </w:r>
            <w:r w:rsidR="00B66955">
              <w:t xml:space="preserve"> una página web ya que </w:t>
            </w:r>
            <w:r w:rsidR="00A56163">
              <w:t xml:space="preserve">con los anteriores desarrolladores se han tenido </w:t>
            </w:r>
            <w:r w:rsidR="004A100B">
              <w:t>inconvenientes</w:t>
            </w:r>
            <w:r w:rsidR="00A56163">
              <w:t xml:space="preserve"> contra</w:t>
            </w:r>
            <w:r w:rsidR="004B6E86">
              <w:t>ctuales</w:t>
            </w:r>
            <w:r w:rsidR="00A56163">
              <w:t>.</w:t>
            </w:r>
          </w:p>
        </w:tc>
      </w:tr>
      <w:tr w:rsidR="00651B3A">
        <w:tc>
          <w:tcPr>
            <w:tcW w:w="297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affects</w:t>
            </w:r>
          </w:p>
        </w:tc>
        <w:tc>
          <w:tcPr>
            <w:tcW w:w="5220" w:type="dxa"/>
            <w:tcBorders>
              <w:top w:val="single" w:sz="6" w:space="0" w:color="auto"/>
              <w:bottom w:val="single" w:sz="6" w:space="0" w:color="auto"/>
              <w:right w:val="single" w:sz="12" w:space="0" w:color="auto"/>
            </w:tcBorders>
          </w:tcPr>
          <w:p w:rsidR="00651B3A" w:rsidRDefault="00A56163" w:rsidP="00075B2D">
            <w:pPr>
              <w:pStyle w:val="InfoBlue"/>
            </w:pPr>
            <w:r>
              <w:t>Las ventas han tendido a la baja ya que los clientes no tienen la manera de observar los modelos para una posterior compra</w:t>
            </w:r>
            <w:r w:rsidR="00BA14CC">
              <w:t>, por lo tanto esta aplicación dará la facilidad de proyectar los modelos con su respectiva cotización</w:t>
            </w:r>
            <w:r>
              <w:t>.</w:t>
            </w:r>
          </w:p>
        </w:tc>
      </w:tr>
      <w:tr w:rsidR="00651B3A">
        <w:tc>
          <w:tcPr>
            <w:tcW w:w="297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the impact of which is</w:t>
            </w:r>
          </w:p>
        </w:tc>
        <w:tc>
          <w:tcPr>
            <w:tcW w:w="5220" w:type="dxa"/>
            <w:tcBorders>
              <w:top w:val="single" w:sz="6" w:space="0" w:color="auto"/>
              <w:bottom w:val="single" w:sz="6" w:space="0" w:color="auto"/>
              <w:right w:val="single" w:sz="12" w:space="0" w:color="auto"/>
            </w:tcBorders>
          </w:tcPr>
          <w:p w:rsidR="00651B3A" w:rsidRDefault="00BA14CC" w:rsidP="00A5448F">
            <w:pPr>
              <w:pStyle w:val="InfoBlue"/>
            </w:pPr>
            <w:r>
              <w:t>La aplicación web para Construcciones Monsa</w:t>
            </w:r>
            <w:r w:rsidR="00A5448F">
              <w:t xml:space="preserve"> </w:t>
            </w:r>
            <w:r>
              <w:t xml:space="preserve"> </w:t>
            </w:r>
            <w:r w:rsidR="00A5448F">
              <w:t>facilitará</w:t>
            </w:r>
            <w:r w:rsidR="0065427C">
              <w:t xml:space="preserve"> a los clientes la cotización inicial de </w:t>
            </w:r>
            <w:r w:rsidR="00A5448F">
              <w:t>una casa de madera, vistos los modelos y guiará</w:t>
            </w:r>
            <w:r w:rsidR="0065427C">
              <w:t xml:space="preserve"> al cliente para una futura compra.</w:t>
            </w:r>
          </w:p>
        </w:tc>
      </w:tr>
      <w:tr w:rsidR="00651B3A">
        <w:tc>
          <w:tcPr>
            <w:tcW w:w="297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ind w:left="72"/>
            </w:pPr>
            <w:r>
              <w:t>a successful solution would be</w:t>
            </w:r>
          </w:p>
        </w:tc>
        <w:tc>
          <w:tcPr>
            <w:tcW w:w="5220" w:type="dxa"/>
            <w:tcBorders>
              <w:top w:val="single" w:sz="6" w:space="0" w:color="auto"/>
              <w:bottom w:val="single" w:sz="6" w:space="0" w:color="auto"/>
              <w:right w:val="single" w:sz="12" w:space="0" w:color="auto"/>
            </w:tcBorders>
          </w:tcPr>
          <w:p w:rsidR="00651B3A" w:rsidRDefault="0065427C" w:rsidP="00075B2D">
            <w:pPr>
              <w:pStyle w:val="InfoBlue"/>
            </w:pPr>
            <w:r>
              <w:t xml:space="preserve">El aplicativo web </w:t>
            </w:r>
            <w:r w:rsidR="004C3F96">
              <w:t>fidelizara a los clientes ya que dará la opción de conocer con anterioridad un precio inicial de las casas.</w:t>
            </w:r>
          </w:p>
        </w:tc>
      </w:tr>
    </w:tbl>
    <w:p w:rsidR="00651B3A" w:rsidRDefault="00856C35">
      <w:pPr>
        <w:pStyle w:val="Ttulo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p w:rsidR="00651B3A" w:rsidRDefault="00651B3A" w:rsidP="00075B2D">
      <w:pPr>
        <w:pStyle w:val="InfoBlue"/>
      </w:pPr>
    </w:p>
    <w:tbl>
      <w:tblPr>
        <w:tblW w:w="0" w:type="auto"/>
        <w:tblInd w:w="828" w:type="dxa"/>
        <w:tblLayout w:type="fixed"/>
        <w:tblLook w:val="0000" w:firstRow="0" w:lastRow="0" w:firstColumn="0" w:lastColumn="0" w:noHBand="0" w:noVBand="0"/>
      </w:tblPr>
      <w:tblGrid>
        <w:gridCol w:w="2790"/>
        <w:gridCol w:w="5400"/>
      </w:tblGrid>
      <w:tr w:rsidR="00651B3A">
        <w:tc>
          <w:tcPr>
            <w:tcW w:w="2790" w:type="dxa"/>
            <w:tcBorders>
              <w:top w:val="single" w:sz="12"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lastRenderedPageBreak/>
              <w:t>For</w:t>
            </w:r>
          </w:p>
        </w:tc>
        <w:tc>
          <w:tcPr>
            <w:tcW w:w="5400" w:type="dxa"/>
            <w:tcBorders>
              <w:top w:val="single" w:sz="12" w:space="0" w:color="auto"/>
              <w:bottom w:val="single" w:sz="6" w:space="0" w:color="auto"/>
              <w:right w:val="single" w:sz="12" w:space="0" w:color="auto"/>
            </w:tcBorders>
          </w:tcPr>
          <w:p w:rsidR="00651B3A" w:rsidRDefault="002F26BB" w:rsidP="00075B2D">
            <w:pPr>
              <w:pStyle w:val="InfoBlue"/>
            </w:pPr>
            <w:r>
              <w:t>Este aplicativo web estará dirigido a personas que quieran conocer el precio inicial de una casa o modelo previamente establecidos por la empresa.</w:t>
            </w:r>
          </w:p>
        </w:tc>
      </w:tr>
      <w:tr w:rsidR="00651B3A">
        <w:tc>
          <w:tcPr>
            <w:tcW w:w="279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Who</w:t>
            </w:r>
          </w:p>
        </w:tc>
        <w:tc>
          <w:tcPr>
            <w:tcW w:w="5400" w:type="dxa"/>
            <w:tcBorders>
              <w:top w:val="single" w:sz="6" w:space="0" w:color="auto"/>
              <w:bottom w:val="single" w:sz="6" w:space="0" w:color="auto"/>
              <w:right w:val="single" w:sz="12" w:space="0" w:color="auto"/>
            </w:tcBorders>
          </w:tcPr>
          <w:p w:rsidR="00651B3A" w:rsidRDefault="00FE0B8D" w:rsidP="00FE0B8D">
            <w:pPr>
              <w:pStyle w:val="InfoBlue"/>
            </w:pPr>
            <w:r>
              <w:t>La necesidad de esta aplicación es</w:t>
            </w:r>
            <w:r w:rsidR="002F26BB">
              <w:t xml:space="preserve"> facilitar la compra de una casa, dando la cotización inicial por la cual el cliente decidirá si sigue con el proceso o simplemente queda informado del modelo y su precio inicial.</w:t>
            </w:r>
          </w:p>
        </w:tc>
      </w:tr>
      <w:tr w:rsidR="00651B3A">
        <w:tc>
          <w:tcPr>
            <w:tcW w:w="279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The (product name)</w:t>
            </w:r>
          </w:p>
        </w:tc>
        <w:tc>
          <w:tcPr>
            <w:tcW w:w="5400" w:type="dxa"/>
            <w:tcBorders>
              <w:top w:val="single" w:sz="6" w:space="0" w:color="auto"/>
              <w:bottom w:val="single" w:sz="6" w:space="0" w:color="auto"/>
              <w:right w:val="single" w:sz="12" w:space="0" w:color="auto"/>
            </w:tcBorders>
          </w:tcPr>
          <w:p w:rsidR="00651B3A" w:rsidRDefault="00856C35" w:rsidP="002E2A9C">
            <w:pPr>
              <w:pStyle w:val="InfoBlue"/>
            </w:pPr>
            <w:r>
              <w:t xml:space="preserve"> </w:t>
            </w:r>
            <w:r w:rsidR="002E2A9C">
              <w:t>Aplicativo web “Construcciones Monsa”.</w:t>
            </w:r>
          </w:p>
        </w:tc>
      </w:tr>
      <w:tr w:rsidR="00651B3A">
        <w:tc>
          <w:tcPr>
            <w:tcW w:w="279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That</w:t>
            </w:r>
          </w:p>
        </w:tc>
        <w:tc>
          <w:tcPr>
            <w:tcW w:w="5400" w:type="dxa"/>
            <w:tcBorders>
              <w:top w:val="single" w:sz="6" w:space="0" w:color="auto"/>
              <w:bottom w:val="single" w:sz="6" w:space="0" w:color="auto"/>
              <w:right w:val="single" w:sz="12" w:space="0" w:color="auto"/>
            </w:tcBorders>
          </w:tcPr>
          <w:p w:rsidR="00651B3A" w:rsidRDefault="002E2A9C" w:rsidP="00075B2D">
            <w:pPr>
              <w:pStyle w:val="InfoBlue"/>
            </w:pPr>
            <w:r>
              <w:t>En el mercado colombiano existen diferentes páginas web en las cuales se ven los modelos de casas de su respectiva empresa, pero nada más. Por lo tanto este aplicativo facilitara la manera en la que se cotiza una casa e incluso acercara al cliente a una posible compra.</w:t>
            </w:r>
          </w:p>
        </w:tc>
      </w:tr>
      <w:tr w:rsidR="00FA199F">
        <w:tc>
          <w:tcPr>
            <w:tcW w:w="2790" w:type="dxa"/>
            <w:tcBorders>
              <w:top w:val="single" w:sz="6" w:space="0" w:color="auto"/>
              <w:left w:val="single" w:sz="12" w:space="0" w:color="auto"/>
              <w:bottom w:val="single" w:sz="6" w:space="0" w:color="auto"/>
              <w:right w:val="single" w:sz="12" w:space="0" w:color="auto"/>
            </w:tcBorders>
            <w:shd w:val="pct25" w:color="auto" w:fill="auto"/>
          </w:tcPr>
          <w:p w:rsidR="00FA199F" w:rsidRDefault="00FA199F" w:rsidP="00FA199F">
            <w:pPr>
              <w:pStyle w:val="Textoindependiente"/>
              <w:keepNext/>
              <w:ind w:left="72"/>
            </w:pPr>
            <w:r>
              <w:t>Unlike</w:t>
            </w:r>
          </w:p>
        </w:tc>
        <w:tc>
          <w:tcPr>
            <w:tcW w:w="5400" w:type="dxa"/>
            <w:tcBorders>
              <w:top w:val="single" w:sz="6" w:space="0" w:color="auto"/>
              <w:bottom w:val="single" w:sz="6" w:space="0" w:color="auto"/>
              <w:right w:val="single" w:sz="12" w:space="0" w:color="auto"/>
            </w:tcBorders>
          </w:tcPr>
          <w:p w:rsidR="00FA199F" w:rsidRPr="00C73FD3" w:rsidRDefault="005959DF" w:rsidP="00075B2D">
            <w:pPr>
              <w:pStyle w:val="InfoBlue"/>
            </w:pPr>
            <w:r>
              <w:t>Las empresas encargadas en realizar este tipo de casas tienen solo páginas web informativas, por lo tanto no se tendría un rival directo.</w:t>
            </w:r>
          </w:p>
        </w:tc>
      </w:tr>
      <w:tr w:rsidR="00FA199F">
        <w:tc>
          <w:tcPr>
            <w:tcW w:w="2790" w:type="dxa"/>
            <w:tcBorders>
              <w:top w:val="single" w:sz="6" w:space="0" w:color="auto"/>
              <w:left w:val="single" w:sz="12" w:space="0" w:color="auto"/>
              <w:bottom w:val="single" w:sz="12" w:space="0" w:color="auto"/>
              <w:right w:val="single" w:sz="12" w:space="0" w:color="auto"/>
            </w:tcBorders>
            <w:shd w:val="pct25" w:color="auto" w:fill="auto"/>
          </w:tcPr>
          <w:p w:rsidR="00FA199F" w:rsidRDefault="00FA199F" w:rsidP="00FA199F">
            <w:pPr>
              <w:pStyle w:val="Textoindependiente"/>
              <w:ind w:left="72"/>
            </w:pPr>
            <w:r>
              <w:t>Our product</w:t>
            </w:r>
          </w:p>
        </w:tc>
        <w:tc>
          <w:tcPr>
            <w:tcW w:w="5400" w:type="dxa"/>
            <w:tcBorders>
              <w:top w:val="single" w:sz="6" w:space="0" w:color="auto"/>
              <w:bottom w:val="single" w:sz="12" w:space="0" w:color="auto"/>
              <w:right w:val="single" w:sz="12" w:space="0" w:color="auto"/>
            </w:tcBorders>
          </w:tcPr>
          <w:p w:rsidR="00FA199F" w:rsidRPr="00C73FD3" w:rsidRDefault="00581AA0" w:rsidP="00075B2D">
            <w:pPr>
              <w:pStyle w:val="InfoBlue"/>
            </w:pPr>
            <w:r>
              <w:t>La diferencia que se tiene con las demás páginas web para constructoras, es la facilidad de tener una cotización inicial y con esto se puede llegar a una compra.</w:t>
            </w:r>
          </w:p>
        </w:tc>
      </w:tr>
    </w:tbl>
    <w:p w:rsidR="00651B3A" w:rsidRDefault="00651B3A" w:rsidP="00075B2D">
      <w:pPr>
        <w:pStyle w:val="InfoBlue"/>
      </w:pPr>
    </w:p>
    <w:p w:rsidR="00651B3A" w:rsidRDefault="00856C35">
      <w:pPr>
        <w:pStyle w:val="Ttulo1"/>
      </w:pPr>
      <w:bookmarkStart w:id="23" w:name="_Toc447960005"/>
      <w:bookmarkStart w:id="24" w:name="_Toc452813581"/>
      <w:bookmarkStart w:id="25" w:name="_Toc512930909"/>
      <w:bookmarkStart w:id="26" w:name="_Toc524313338"/>
      <w:bookmarkStart w:id="27" w:name="_Toc436203381"/>
      <w:r>
        <w:t>Stakeholder and User Descriptions</w:t>
      </w:r>
      <w:bookmarkEnd w:id="23"/>
      <w:bookmarkEnd w:id="24"/>
      <w:bookmarkEnd w:id="25"/>
      <w:bookmarkEnd w:id="26"/>
    </w:p>
    <w:p w:rsidR="003F2E3F" w:rsidRDefault="003F2E3F" w:rsidP="003F2E3F">
      <w:pPr>
        <w:rPr>
          <w:i/>
        </w:rPr>
      </w:pPr>
      <w:r>
        <w:rPr>
          <w:i/>
        </w:rPr>
        <w:t>Los usuarios de la aplicación son:</w:t>
      </w:r>
    </w:p>
    <w:p w:rsidR="003F2E3F" w:rsidRDefault="003F2E3F" w:rsidP="003F2E3F">
      <w:pPr>
        <w:rPr>
          <w:i/>
        </w:rPr>
      </w:pPr>
      <w:r>
        <w:rPr>
          <w:i/>
        </w:rPr>
        <w:t>Administrador: Es el encargado de hacer el manejo de los datos que entren a la aplicación y registrar si se hizo una venta.</w:t>
      </w:r>
    </w:p>
    <w:p w:rsidR="003F2E3F" w:rsidRDefault="003F2E3F" w:rsidP="003F2E3F">
      <w:pPr>
        <w:rPr>
          <w:i/>
        </w:rPr>
      </w:pPr>
    </w:p>
    <w:p w:rsidR="003F2E3F" w:rsidRDefault="003F2E3F" w:rsidP="003F2E3F">
      <w:pPr>
        <w:rPr>
          <w:i/>
        </w:rPr>
      </w:pPr>
      <w:r>
        <w:rPr>
          <w:i/>
        </w:rPr>
        <w:t>Cliente: Es la persona encargada de interactuar directamente con el aplicativo ya que al hacer elección del modelo de casa que se ofrece, el aplicativo calculara un valor inicial del producto.</w:t>
      </w:r>
    </w:p>
    <w:p w:rsidR="003F2E3F" w:rsidRPr="003F2E3F" w:rsidRDefault="003F2E3F" w:rsidP="003F2E3F">
      <w:pPr>
        <w:rPr>
          <w:i/>
        </w:rPr>
      </w:pPr>
    </w:p>
    <w:p w:rsidR="00FA199F" w:rsidRPr="00C73FD3" w:rsidRDefault="00FA199F" w:rsidP="00075B2D">
      <w:pPr>
        <w:pStyle w:val="InfoBlue"/>
      </w:pPr>
      <w:bookmarkStart w:id="28" w:name="_Toc452813583"/>
      <w:bookmarkStart w:id="29" w:name="_Toc512930910"/>
      <w:bookmarkStart w:id="30" w:name="_Toc524313339"/>
      <w:r w:rsidRPr="00C73FD3">
        <w:t>Los involucrados</w:t>
      </w:r>
      <w:r w:rsidR="003F2E3F">
        <w:t xml:space="preserve"> del negocio</w:t>
      </w:r>
      <w:r w:rsidRPr="00C73FD3">
        <w:t xml:space="preserve"> son el gerente de la constructora Monsa quien realiza el contacto directo con el usuario final, un arquitecto quien es el encargado de diseñar la casa de madera, un equipo de trabajo de planta quienes realizan los cortes de la madera a medida  e intervienen en el proceso de armado de la casa,  contratistas externos quienes se encargados de instalaciones eléctricas, transporte, entre otros. Y el usuario final quien es el que transmite al gerente la idea de la casa que desea.</w:t>
      </w:r>
    </w:p>
    <w:p w:rsidR="00651B3A" w:rsidRDefault="00856C35">
      <w:pPr>
        <w:pStyle w:val="Ttulo2"/>
      </w:pPr>
      <w:r>
        <w:t>Stakeholder Summary</w:t>
      </w:r>
      <w:bookmarkEnd w:id="28"/>
      <w:bookmarkEnd w:id="29"/>
      <w:bookmarkEnd w:id="30"/>
    </w:p>
    <w:p w:rsidR="00651B3A" w:rsidRDefault="00651B3A" w:rsidP="00075B2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51B3A">
        <w:tc>
          <w:tcPr>
            <w:tcW w:w="1890" w:type="dxa"/>
            <w:shd w:val="solid" w:color="000000" w:fill="FFFFFF"/>
          </w:tcPr>
          <w:p w:rsidR="00651B3A" w:rsidRDefault="00856C35">
            <w:pPr>
              <w:pStyle w:val="Textoindependiente"/>
              <w:ind w:left="0"/>
              <w:rPr>
                <w:b/>
              </w:rPr>
            </w:pPr>
            <w:r>
              <w:rPr>
                <w:b/>
              </w:rPr>
              <w:t>Name</w:t>
            </w:r>
          </w:p>
        </w:tc>
        <w:tc>
          <w:tcPr>
            <w:tcW w:w="2610" w:type="dxa"/>
            <w:shd w:val="solid" w:color="000000" w:fill="FFFFFF"/>
          </w:tcPr>
          <w:p w:rsidR="00651B3A" w:rsidRDefault="00856C35">
            <w:pPr>
              <w:pStyle w:val="Textoindependiente"/>
              <w:ind w:left="0"/>
              <w:rPr>
                <w:b/>
              </w:rPr>
            </w:pPr>
            <w:r>
              <w:rPr>
                <w:b/>
              </w:rPr>
              <w:t>Description</w:t>
            </w:r>
          </w:p>
        </w:tc>
        <w:tc>
          <w:tcPr>
            <w:tcW w:w="3960" w:type="dxa"/>
            <w:shd w:val="solid" w:color="000000" w:fill="FFFFFF"/>
          </w:tcPr>
          <w:p w:rsidR="00651B3A" w:rsidRDefault="00856C35">
            <w:pPr>
              <w:pStyle w:val="Textoindependiente"/>
              <w:ind w:left="0"/>
              <w:rPr>
                <w:b/>
              </w:rPr>
            </w:pPr>
            <w:r>
              <w:rPr>
                <w:b/>
              </w:rPr>
              <w:t>Responsibilities</w:t>
            </w:r>
          </w:p>
        </w:tc>
      </w:tr>
      <w:tr w:rsidR="00651B3A">
        <w:tc>
          <w:tcPr>
            <w:tcW w:w="1890" w:type="dxa"/>
          </w:tcPr>
          <w:p w:rsidR="00FA199F" w:rsidRPr="00C73FD3" w:rsidRDefault="00FA199F" w:rsidP="00075B2D">
            <w:pPr>
              <w:pStyle w:val="InfoBlue"/>
            </w:pPr>
            <w:r w:rsidRPr="00C73FD3">
              <w:t>Jesús Moncada</w:t>
            </w:r>
          </w:p>
          <w:p w:rsidR="00FA199F" w:rsidRPr="00C73FD3" w:rsidRDefault="00FA199F" w:rsidP="00075B2D">
            <w:pPr>
              <w:pStyle w:val="InfoBlue"/>
            </w:pPr>
            <w:r w:rsidRPr="00C73FD3">
              <w:t>Gerente</w:t>
            </w:r>
          </w:p>
          <w:p w:rsidR="00651B3A" w:rsidRDefault="00651B3A" w:rsidP="00075B2D">
            <w:pPr>
              <w:pStyle w:val="InfoBlue"/>
            </w:pP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ind w:left="0"/>
              <w:rPr>
                <w:i/>
              </w:rPr>
            </w:pPr>
            <w:r w:rsidRPr="00C73FD3">
              <w:rPr>
                <w:i/>
              </w:rPr>
              <w:t>Arquitecto</w:t>
            </w:r>
          </w:p>
          <w:p w:rsidR="00FA199F" w:rsidRPr="00C73FD3" w:rsidRDefault="00FA199F" w:rsidP="00FA199F">
            <w:pPr>
              <w:pStyle w:val="Textoindependiente"/>
              <w:ind w:left="0"/>
              <w:rPr>
                <w:i/>
              </w:rPr>
            </w:pPr>
          </w:p>
          <w:p w:rsidR="00FA199F" w:rsidRPr="00FA199F" w:rsidRDefault="00FA199F" w:rsidP="00FA199F">
            <w:pPr>
              <w:pStyle w:val="Textoindependiente"/>
              <w:ind w:left="0"/>
            </w:pPr>
            <w:r w:rsidRPr="00C73FD3">
              <w:rPr>
                <w:i/>
              </w:rPr>
              <w:t>Equipo de trabajo</w:t>
            </w:r>
          </w:p>
        </w:tc>
        <w:tc>
          <w:tcPr>
            <w:tcW w:w="2610" w:type="dxa"/>
          </w:tcPr>
          <w:p w:rsidR="00651B3A" w:rsidRDefault="00FA199F" w:rsidP="00075B2D">
            <w:pPr>
              <w:pStyle w:val="InfoBlue"/>
            </w:pPr>
            <w:r w:rsidRPr="00C73FD3">
              <w:lastRenderedPageBreak/>
              <w:t>Gerente de la empresa Construcciones Monsa</w:t>
            </w: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pPr>
          </w:p>
          <w:p w:rsidR="00FA199F" w:rsidRPr="00C73FD3" w:rsidRDefault="00FA199F" w:rsidP="00FA199F">
            <w:pPr>
              <w:pStyle w:val="Textoindependiente"/>
              <w:ind w:left="0"/>
              <w:rPr>
                <w:i/>
              </w:rPr>
            </w:pPr>
            <w:r>
              <w:rPr>
                <w:i/>
              </w:rPr>
              <w:lastRenderedPageBreak/>
              <w:t>Diseñador de los casas</w:t>
            </w:r>
          </w:p>
          <w:p w:rsidR="00FA199F" w:rsidRDefault="00FA199F" w:rsidP="00FA199F">
            <w:pPr>
              <w:pStyle w:val="Textoindependiente"/>
              <w:ind w:left="0"/>
            </w:pPr>
          </w:p>
          <w:p w:rsidR="00FA199F" w:rsidRPr="00FA199F" w:rsidRDefault="00FA199F" w:rsidP="00FA199F">
            <w:pPr>
              <w:pStyle w:val="Textoindependiente"/>
              <w:ind w:left="0"/>
            </w:pPr>
            <w:r w:rsidRPr="00C73FD3">
              <w:rPr>
                <w:i/>
              </w:rPr>
              <w:t>Procesan la materia prima e intervienen en el montaje de la casa</w:t>
            </w:r>
          </w:p>
        </w:tc>
        <w:tc>
          <w:tcPr>
            <w:tcW w:w="3960" w:type="dxa"/>
          </w:tcPr>
          <w:p w:rsidR="00FA199F" w:rsidRPr="00C73FD3" w:rsidRDefault="00FA199F" w:rsidP="00075B2D">
            <w:pPr>
              <w:pStyle w:val="InfoBlue"/>
              <w:numPr>
                <w:ilvl w:val="0"/>
                <w:numId w:val="29"/>
              </w:numPr>
            </w:pPr>
            <w:r w:rsidRPr="00C73FD3">
              <w:lastRenderedPageBreak/>
              <w:t>Contacto y negociación con el usuario final</w:t>
            </w:r>
          </w:p>
          <w:p w:rsidR="00FA199F" w:rsidRPr="00C73FD3" w:rsidRDefault="00FA199F" w:rsidP="00075B2D">
            <w:pPr>
              <w:pStyle w:val="InfoBlue"/>
              <w:numPr>
                <w:ilvl w:val="0"/>
                <w:numId w:val="29"/>
              </w:numPr>
            </w:pPr>
            <w:r w:rsidRPr="00C73FD3">
              <w:t>Planeación y supervisión de la construcción de la casa.</w:t>
            </w:r>
          </w:p>
          <w:p w:rsidR="00FA199F" w:rsidRPr="00C73FD3" w:rsidRDefault="00FA199F" w:rsidP="00075B2D">
            <w:pPr>
              <w:pStyle w:val="InfoBlue"/>
              <w:numPr>
                <w:ilvl w:val="0"/>
                <w:numId w:val="29"/>
              </w:numPr>
            </w:pPr>
            <w:r w:rsidRPr="00C73FD3">
              <w:t>Contratar especialistas externos</w:t>
            </w:r>
          </w:p>
          <w:p w:rsidR="00FA199F" w:rsidRDefault="00FA199F" w:rsidP="00075B2D">
            <w:pPr>
              <w:pStyle w:val="InfoBlue"/>
              <w:numPr>
                <w:ilvl w:val="0"/>
                <w:numId w:val="29"/>
              </w:numPr>
            </w:pPr>
            <w:r w:rsidRPr="00C73FD3">
              <w:t xml:space="preserve">Compra los insumos y materia prima para la construcción </w:t>
            </w:r>
          </w:p>
          <w:p w:rsidR="00FA199F" w:rsidRPr="00FA199F" w:rsidRDefault="00FA199F" w:rsidP="00FA199F">
            <w:pPr>
              <w:pStyle w:val="Textoindependiente"/>
            </w:pPr>
          </w:p>
          <w:p w:rsidR="00FA199F" w:rsidRPr="00C73FD3" w:rsidRDefault="00FA199F" w:rsidP="00075B2D">
            <w:pPr>
              <w:pStyle w:val="InfoBlue"/>
              <w:numPr>
                <w:ilvl w:val="0"/>
                <w:numId w:val="29"/>
              </w:numPr>
            </w:pPr>
            <w:r w:rsidRPr="00C73FD3">
              <w:t>Diseñar los planos de la construcción de la casa.</w:t>
            </w:r>
          </w:p>
          <w:p w:rsidR="00FA199F" w:rsidRPr="00C73FD3" w:rsidRDefault="00FA199F" w:rsidP="00FA199F">
            <w:pPr>
              <w:pStyle w:val="Textoindependiente"/>
              <w:numPr>
                <w:ilvl w:val="0"/>
                <w:numId w:val="29"/>
              </w:numPr>
              <w:rPr>
                <w:i/>
              </w:rPr>
            </w:pPr>
            <w:r w:rsidRPr="00C73FD3">
              <w:rPr>
                <w:i/>
              </w:rPr>
              <w:t>Cortan la madera según las especificaciones de la casa</w:t>
            </w:r>
          </w:p>
          <w:p w:rsidR="00FA199F" w:rsidRPr="00C73FD3" w:rsidRDefault="00FA199F" w:rsidP="00FA199F">
            <w:pPr>
              <w:pStyle w:val="Textoindependiente"/>
              <w:numPr>
                <w:ilvl w:val="0"/>
                <w:numId w:val="29"/>
              </w:numPr>
              <w:rPr>
                <w:i/>
              </w:rPr>
            </w:pPr>
            <w:r w:rsidRPr="00C73FD3">
              <w:rPr>
                <w:i/>
              </w:rPr>
              <w:t>Inmunizan la madera</w:t>
            </w:r>
          </w:p>
          <w:p w:rsidR="00FA199F" w:rsidRPr="00C73FD3" w:rsidRDefault="00FA199F" w:rsidP="00FA199F">
            <w:pPr>
              <w:pStyle w:val="Textoindependiente"/>
              <w:numPr>
                <w:ilvl w:val="0"/>
                <w:numId w:val="29"/>
              </w:numPr>
              <w:rPr>
                <w:i/>
              </w:rPr>
            </w:pPr>
            <w:r w:rsidRPr="00C73FD3">
              <w:rPr>
                <w:i/>
              </w:rPr>
              <w:t>Construyen la casa</w:t>
            </w:r>
          </w:p>
          <w:p w:rsidR="00651B3A" w:rsidRDefault="00651B3A" w:rsidP="00075B2D">
            <w:pPr>
              <w:pStyle w:val="InfoBlue"/>
            </w:pPr>
          </w:p>
          <w:p w:rsidR="00FA199F" w:rsidRPr="00FA199F" w:rsidRDefault="00FA199F" w:rsidP="00FA199F">
            <w:pPr>
              <w:pStyle w:val="Textoindependiente"/>
            </w:pPr>
          </w:p>
        </w:tc>
      </w:tr>
    </w:tbl>
    <w:p w:rsidR="00651B3A" w:rsidRDefault="00856C35">
      <w:pPr>
        <w:pStyle w:val="Ttulo2"/>
      </w:pPr>
      <w:bookmarkStart w:id="31" w:name="_Toc452813584"/>
      <w:bookmarkStart w:id="32" w:name="_Toc512930911"/>
      <w:bookmarkStart w:id="33" w:name="_Toc524313340"/>
      <w:r>
        <w:lastRenderedPageBreak/>
        <w:t>User Summary</w:t>
      </w:r>
      <w:bookmarkEnd w:id="31"/>
      <w:bookmarkEnd w:id="32"/>
      <w:bookmarkEnd w:id="33"/>
    </w:p>
    <w:p w:rsidR="00651B3A" w:rsidRDefault="00651B3A" w:rsidP="00075B2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651B3A">
        <w:trPr>
          <w:trHeight w:val="418"/>
        </w:trPr>
        <w:tc>
          <w:tcPr>
            <w:tcW w:w="998" w:type="dxa"/>
            <w:shd w:val="solid" w:color="000000" w:fill="FFFFFF"/>
          </w:tcPr>
          <w:p w:rsidR="00651B3A" w:rsidRDefault="00856C35">
            <w:pPr>
              <w:pStyle w:val="Textoindependiente"/>
              <w:ind w:left="0"/>
              <w:rPr>
                <w:b/>
              </w:rPr>
            </w:pPr>
            <w:r>
              <w:rPr>
                <w:b/>
              </w:rPr>
              <w:t>Name</w:t>
            </w:r>
          </w:p>
        </w:tc>
        <w:tc>
          <w:tcPr>
            <w:tcW w:w="1882" w:type="dxa"/>
            <w:shd w:val="solid" w:color="000000" w:fill="FFFFFF"/>
          </w:tcPr>
          <w:p w:rsidR="00651B3A" w:rsidRDefault="00856C35">
            <w:pPr>
              <w:pStyle w:val="Textoindependiente"/>
              <w:ind w:left="0"/>
              <w:rPr>
                <w:b/>
              </w:rPr>
            </w:pPr>
            <w:r>
              <w:rPr>
                <w:b/>
              </w:rPr>
              <w:t>Description</w:t>
            </w:r>
          </w:p>
        </w:tc>
        <w:tc>
          <w:tcPr>
            <w:tcW w:w="3240" w:type="dxa"/>
            <w:shd w:val="solid" w:color="000000" w:fill="FFFFFF"/>
          </w:tcPr>
          <w:p w:rsidR="00651B3A" w:rsidRDefault="00856C35">
            <w:pPr>
              <w:pStyle w:val="Textoindependiente"/>
              <w:ind w:left="0"/>
              <w:rPr>
                <w:b/>
              </w:rPr>
            </w:pPr>
            <w:r>
              <w:rPr>
                <w:b/>
              </w:rPr>
              <w:t>Responsibilities</w:t>
            </w:r>
          </w:p>
        </w:tc>
        <w:tc>
          <w:tcPr>
            <w:tcW w:w="2628" w:type="dxa"/>
            <w:shd w:val="solid" w:color="000000" w:fill="FFFFFF"/>
          </w:tcPr>
          <w:p w:rsidR="00651B3A" w:rsidRDefault="00856C35">
            <w:pPr>
              <w:pStyle w:val="Textoindependiente"/>
              <w:ind w:left="0"/>
              <w:rPr>
                <w:b/>
              </w:rPr>
            </w:pPr>
            <w:r>
              <w:rPr>
                <w:b/>
              </w:rPr>
              <w:t>Stakeholder</w:t>
            </w:r>
          </w:p>
        </w:tc>
      </w:tr>
      <w:tr w:rsidR="00FA199F">
        <w:trPr>
          <w:trHeight w:val="976"/>
        </w:trPr>
        <w:tc>
          <w:tcPr>
            <w:tcW w:w="998" w:type="dxa"/>
          </w:tcPr>
          <w:p w:rsidR="00FA199F" w:rsidRDefault="00FA199F" w:rsidP="00075B2D">
            <w:pPr>
              <w:pStyle w:val="InfoBlue"/>
            </w:pPr>
            <w:r w:rsidRPr="00C73FD3">
              <w:t>Cliente</w:t>
            </w:r>
            <w:r w:rsidR="00E667DD">
              <w:t xml:space="preserve"> final</w:t>
            </w:r>
          </w:p>
          <w:p w:rsidR="0003269F" w:rsidRDefault="0003269F" w:rsidP="0003269F">
            <w:pPr>
              <w:pStyle w:val="Textoindependiente"/>
            </w:pPr>
          </w:p>
          <w:p w:rsidR="0003269F" w:rsidRDefault="0003269F" w:rsidP="0003269F">
            <w:pPr>
              <w:pStyle w:val="Textoindependiente"/>
            </w:pPr>
          </w:p>
          <w:p w:rsidR="0003269F" w:rsidRDefault="0003269F" w:rsidP="0003269F">
            <w:pPr>
              <w:pStyle w:val="Textoindependiente"/>
            </w:pPr>
          </w:p>
          <w:p w:rsidR="0003269F" w:rsidRDefault="0003269F" w:rsidP="0003269F">
            <w:pPr>
              <w:pStyle w:val="Textoindependiente"/>
            </w:pPr>
          </w:p>
          <w:p w:rsidR="0003269F" w:rsidRDefault="0003269F" w:rsidP="0003269F">
            <w:pPr>
              <w:pStyle w:val="Textoindependiente"/>
            </w:pPr>
          </w:p>
          <w:p w:rsidR="0003269F" w:rsidRDefault="0003269F" w:rsidP="0003269F">
            <w:pPr>
              <w:pStyle w:val="Textoindependiente"/>
            </w:pPr>
          </w:p>
          <w:p w:rsidR="0003269F" w:rsidRDefault="0003269F" w:rsidP="0003269F">
            <w:pPr>
              <w:pStyle w:val="Textoindependiente"/>
            </w:pPr>
          </w:p>
          <w:p w:rsidR="0003269F" w:rsidRPr="0003269F" w:rsidRDefault="0003269F" w:rsidP="0003269F">
            <w:pPr>
              <w:pStyle w:val="Textoindependiente"/>
              <w:ind w:left="0"/>
            </w:pPr>
            <w:r>
              <w:t>Administrador</w:t>
            </w:r>
          </w:p>
        </w:tc>
        <w:tc>
          <w:tcPr>
            <w:tcW w:w="1882" w:type="dxa"/>
          </w:tcPr>
          <w:p w:rsidR="0003269F" w:rsidRDefault="00E667DD" w:rsidP="00075B2D">
            <w:pPr>
              <w:pStyle w:val="InfoBlue"/>
            </w:pPr>
            <w:r>
              <w:t>Persona encargada de interactuar con el aplicativo para realizar una cotización previa.</w:t>
            </w:r>
          </w:p>
          <w:p w:rsidR="0003269F" w:rsidRPr="0003269F" w:rsidRDefault="0003269F" w:rsidP="0003269F"/>
          <w:p w:rsidR="0003269F" w:rsidRPr="0003269F" w:rsidRDefault="0003269F" w:rsidP="0003269F"/>
          <w:p w:rsidR="0003269F" w:rsidRPr="0003269F" w:rsidRDefault="0003269F" w:rsidP="0003269F"/>
          <w:p w:rsidR="0003269F" w:rsidRPr="0003269F" w:rsidRDefault="0003269F" w:rsidP="0003269F"/>
          <w:p w:rsidR="0003269F" w:rsidRPr="0003269F" w:rsidRDefault="0003269F" w:rsidP="0003269F"/>
          <w:p w:rsidR="0003269F" w:rsidRPr="0003269F" w:rsidRDefault="0003269F" w:rsidP="0003269F"/>
          <w:p w:rsidR="0003269F" w:rsidRPr="0003269F" w:rsidRDefault="0003269F" w:rsidP="0003269F"/>
          <w:p w:rsidR="0003269F" w:rsidRDefault="0003269F" w:rsidP="0003269F"/>
          <w:p w:rsidR="00FA199F" w:rsidRPr="0003269F" w:rsidRDefault="0003269F" w:rsidP="0003269F">
            <w:r>
              <w:t>Persona encarda de administrar los datos del sistema.</w:t>
            </w:r>
          </w:p>
        </w:tc>
        <w:tc>
          <w:tcPr>
            <w:tcW w:w="3240" w:type="dxa"/>
          </w:tcPr>
          <w:p w:rsidR="00FA199F" w:rsidRPr="00C73FD3" w:rsidRDefault="00E667DD" w:rsidP="00075B2D">
            <w:pPr>
              <w:pStyle w:val="InfoBlue"/>
              <w:numPr>
                <w:ilvl w:val="0"/>
                <w:numId w:val="29"/>
              </w:numPr>
            </w:pPr>
            <w:r>
              <w:t>Selecciona una casa</w:t>
            </w:r>
          </w:p>
          <w:p w:rsidR="00FA199F" w:rsidRPr="00C73FD3" w:rsidRDefault="00E667DD" w:rsidP="00075B2D">
            <w:pPr>
              <w:pStyle w:val="InfoBlue"/>
              <w:numPr>
                <w:ilvl w:val="0"/>
                <w:numId w:val="29"/>
              </w:numPr>
            </w:pPr>
            <w:r>
              <w:t>Decide si seguir con la operación a una cotización final</w:t>
            </w:r>
          </w:p>
          <w:p w:rsidR="00FA199F" w:rsidRPr="00C73FD3" w:rsidRDefault="00E667DD" w:rsidP="00075B2D">
            <w:pPr>
              <w:pStyle w:val="InfoBlue"/>
              <w:numPr>
                <w:ilvl w:val="0"/>
                <w:numId w:val="29"/>
              </w:numPr>
            </w:pPr>
            <w:r>
              <w:t>Hace el registro de la plataforma para suministrar la información necesaria para el contacto.</w:t>
            </w:r>
          </w:p>
          <w:p w:rsidR="00FA199F" w:rsidRDefault="00FA199F" w:rsidP="00E667DD">
            <w:pPr>
              <w:pStyle w:val="InfoBlue"/>
              <w:numPr>
                <w:ilvl w:val="0"/>
                <w:numId w:val="29"/>
              </w:numPr>
            </w:pPr>
            <w:r w:rsidRPr="00C73FD3">
              <w:t>Realiza</w:t>
            </w:r>
            <w:r w:rsidR="00E667DD">
              <w:t xml:space="preserve"> la compra de la casa.</w:t>
            </w:r>
          </w:p>
          <w:p w:rsidR="0003269F" w:rsidRDefault="0003269F" w:rsidP="0003269F">
            <w:pPr>
              <w:pStyle w:val="Textoindependiente"/>
            </w:pPr>
          </w:p>
          <w:p w:rsidR="0003269F" w:rsidRDefault="0003269F" w:rsidP="0003269F">
            <w:pPr>
              <w:pStyle w:val="Textoindependiente"/>
            </w:pPr>
          </w:p>
          <w:p w:rsidR="0003269F" w:rsidRDefault="0003269F" w:rsidP="0003269F">
            <w:pPr>
              <w:pStyle w:val="Textoindependiente"/>
              <w:numPr>
                <w:ilvl w:val="0"/>
                <w:numId w:val="29"/>
              </w:numPr>
            </w:pPr>
            <w:r>
              <w:t>Busca la información de los clientes</w:t>
            </w:r>
          </w:p>
          <w:p w:rsidR="0003269F" w:rsidRPr="0003269F" w:rsidRDefault="0003269F" w:rsidP="0003269F">
            <w:pPr>
              <w:pStyle w:val="Textoindependiente"/>
              <w:numPr>
                <w:ilvl w:val="0"/>
                <w:numId w:val="29"/>
              </w:numPr>
            </w:pPr>
            <w:r>
              <w:t>Si se realiza una compra cambia el estado del usuario de cotizar a comprar.</w:t>
            </w:r>
          </w:p>
        </w:tc>
        <w:tc>
          <w:tcPr>
            <w:tcW w:w="2628" w:type="dxa"/>
          </w:tcPr>
          <w:p w:rsidR="00FA199F" w:rsidRDefault="00FA199F" w:rsidP="00075B2D">
            <w:pPr>
              <w:pStyle w:val="InfoBlue"/>
            </w:pPr>
          </w:p>
        </w:tc>
      </w:tr>
    </w:tbl>
    <w:p w:rsidR="00651B3A" w:rsidRDefault="00651B3A">
      <w:pPr>
        <w:pStyle w:val="Textoindependiente"/>
      </w:pPr>
    </w:p>
    <w:p w:rsidR="00651B3A" w:rsidRDefault="00856C35">
      <w:pPr>
        <w:pStyle w:val="Ttulo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rsidR="004058FD" w:rsidRDefault="004058FD" w:rsidP="004058FD"/>
    <w:p w:rsidR="004058FD" w:rsidRDefault="004058FD" w:rsidP="004058FD">
      <w:pPr>
        <w:rPr>
          <w:i/>
        </w:rPr>
      </w:pPr>
      <w:r>
        <w:rPr>
          <w:i/>
        </w:rPr>
        <w:t>En el sistema solo se tendrá dos tipos de usuarios interactuando en el por lo tanto las actividades y tareas son simples (Cliente y administrador).</w:t>
      </w:r>
    </w:p>
    <w:p w:rsidR="004058FD" w:rsidRDefault="004058FD" w:rsidP="004058FD">
      <w:pPr>
        <w:rPr>
          <w:i/>
        </w:rPr>
      </w:pPr>
      <w:r>
        <w:rPr>
          <w:i/>
        </w:rPr>
        <w:t>El entorno es una plataforma web codificada en php y html5 los cuales han siguen vigentes en el mercado laboral para este tipo de herramientas tecnológicas.</w:t>
      </w:r>
    </w:p>
    <w:p w:rsidR="004058FD" w:rsidRDefault="004058FD" w:rsidP="004058FD">
      <w:pPr>
        <w:rPr>
          <w:i/>
        </w:rPr>
      </w:pPr>
      <w:r>
        <w:rPr>
          <w:i/>
        </w:rPr>
        <w:t>Las aplicaciones que se asimilan son las que usan por ejemplo para la cotización de un morral en la página web de totto donde se hace una estimación real dependiendo el valor del dólar, pero esta aplicación no tiene problemas a la hora de realizar dicha cotización ya que es un producto estándar y no va a tener modificación en el precio con las diferentes exigencias del cliente y con los impuestos.</w:t>
      </w:r>
    </w:p>
    <w:p w:rsidR="004058FD" w:rsidRPr="004058FD" w:rsidRDefault="004058FD" w:rsidP="004058FD">
      <w:pPr>
        <w:rPr>
          <w:i/>
        </w:rPr>
      </w:pPr>
      <w:r>
        <w:rPr>
          <w:i/>
        </w:rPr>
        <w:t>En las constructoras de casas de madera no existe aún una plataforma que realice este tipo de acercamientos entre el comprador y la empresa por lo tanto no se tiene una aplicación competitiva en el medio.</w:t>
      </w:r>
    </w:p>
    <w:p w:rsidR="00651B3A" w:rsidRDefault="00856C35">
      <w:pPr>
        <w:pStyle w:val="Ttulo2"/>
      </w:pPr>
      <w:bookmarkStart w:id="42" w:name="_Toc452813588"/>
      <w:bookmarkStart w:id="43" w:name="_Toc512930913"/>
      <w:bookmarkStart w:id="44" w:name="_Toc524313342"/>
      <w:r>
        <w:lastRenderedPageBreak/>
        <w:t>Summary of Key Stakeholder or User Needs</w:t>
      </w:r>
      <w:bookmarkEnd w:id="42"/>
      <w:bookmarkEnd w:id="43"/>
      <w:bookmarkEnd w:id="44"/>
    </w:p>
    <w:p w:rsidR="00651B3A" w:rsidRDefault="00651B3A" w:rsidP="00075B2D">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651B3A">
        <w:tc>
          <w:tcPr>
            <w:tcW w:w="2808" w:type="dxa"/>
            <w:shd w:val="solid" w:color="000000" w:fill="FFFFFF"/>
          </w:tcPr>
          <w:p w:rsidR="00651B3A" w:rsidRDefault="00856C35">
            <w:pPr>
              <w:pStyle w:val="Textoindependiente"/>
              <w:ind w:left="0"/>
              <w:rPr>
                <w:b/>
              </w:rPr>
            </w:pPr>
            <w:r>
              <w:rPr>
                <w:b/>
              </w:rPr>
              <w:t>Need</w:t>
            </w:r>
          </w:p>
        </w:tc>
        <w:tc>
          <w:tcPr>
            <w:tcW w:w="900" w:type="dxa"/>
            <w:shd w:val="solid" w:color="000000" w:fill="FFFFFF"/>
          </w:tcPr>
          <w:p w:rsidR="00651B3A" w:rsidRDefault="00856C35">
            <w:pPr>
              <w:pStyle w:val="Textoindependiente"/>
              <w:ind w:left="0"/>
              <w:rPr>
                <w:b/>
              </w:rPr>
            </w:pPr>
            <w:r>
              <w:rPr>
                <w:b/>
              </w:rPr>
              <w:t>Priority</w:t>
            </w:r>
          </w:p>
        </w:tc>
        <w:tc>
          <w:tcPr>
            <w:tcW w:w="1350" w:type="dxa"/>
            <w:shd w:val="solid" w:color="000000" w:fill="FFFFFF"/>
          </w:tcPr>
          <w:p w:rsidR="00651B3A" w:rsidRDefault="00856C35">
            <w:pPr>
              <w:pStyle w:val="Textoindependiente"/>
              <w:ind w:left="0"/>
              <w:rPr>
                <w:b/>
              </w:rPr>
            </w:pPr>
            <w:r>
              <w:rPr>
                <w:b/>
              </w:rPr>
              <w:t>Concerns</w:t>
            </w:r>
          </w:p>
        </w:tc>
        <w:tc>
          <w:tcPr>
            <w:tcW w:w="1890" w:type="dxa"/>
            <w:shd w:val="solid" w:color="000000" w:fill="FFFFFF"/>
          </w:tcPr>
          <w:p w:rsidR="00651B3A" w:rsidRDefault="00856C35">
            <w:pPr>
              <w:pStyle w:val="Textoindependiente"/>
              <w:ind w:left="0"/>
              <w:rPr>
                <w:b/>
              </w:rPr>
            </w:pPr>
            <w:r>
              <w:rPr>
                <w:b/>
              </w:rPr>
              <w:t>Current Solution</w:t>
            </w:r>
          </w:p>
        </w:tc>
        <w:tc>
          <w:tcPr>
            <w:tcW w:w="2520" w:type="dxa"/>
            <w:gridSpan w:val="2"/>
            <w:shd w:val="solid" w:color="000000" w:fill="FFFFFF"/>
          </w:tcPr>
          <w:p w:rsidR="00651B3A" w:rsidRDefault="00856C35">
            <w:pPr>
              <w:pStyle w:val="Textoindependiente"/>
              <w:ind w:left="0"/>
              <w:rPr>
                <w:b/>
              </w:rPr>
            </w:pPr>
            <w:r>
              <w:rPr>
                <w:b/>
              </w:rPr>
              <w:t>Proposed Solutions</w:t>
            </w:r>
          </w:p>
        </w:tc>
      </w:tr>
      <w:tr w:rsidR="00651B3A" w:rsidRPr="00542136">
        <w:tc>
          <w:tcPr>
            <w:tcW w:w="2808" w:type="dxa"/>
          </w:tcPr>
          <w:p w:rsidR="00651B3A" w:rsidRPr="00542136" w:rsidRDefault="00792D76">
            <w:pPr>
              <w:pStyle w:val="Textoindependiente"/>
              <w:ind w:left="0"/>
              <w:rPr>
                <w:i/>
              </w:rPr>
            </w:pPr>
            <w:r>
              <w:rPr>
                <w:i/>
              </w:rPr>
              <w:t>Realizar cotización inicial de un modelo de casa</w:t>
            </w:r>
            <w:r w:rsidR="00A935E8" w:rsidRPr="00542136">
              <w:rPr>
                <w:i/>
              </w:rPr>
              <w:t>.</w:t>
            </w:r>
          </w:p>
        </w:tc>
        <w:tc>
          <w:tcPr>
            <w:tcW w:w="900" w:type="dxa"/>
          </w:tcPr>
          <w:p w:rsidR="00651B3A" w:rsidRPr="00542136" w:rsidRDefault="00651B3A">
            <w:pPr>
              <w:pStyle w:val="Textoindependiente"/>
              <w:ind w:left="0"/>
              <w:rPr>
                <w:i/>
              </w:rPr>
            </w:pPr>
          </w:p>
        </w:tc>
        <w:tc>
          <w:tcPr>
            <w:tcW w:w="1350" w:type="dxa"/>
          </w:tcPr>
          <w:p w:rsidR="00651B3A" w:rsidRPr="00542136" w:rsidRDefault="00A935E8" w:rsidP="00A935E8">
            <w:pPr>
              <w:pStyle w:val="Textoindependiente"/>
              <w:ind w:left="0"/>
              <w:rPr>
                <w:i/>
              </w:rPr>
            </w:pPr>
            <w:r w:rsidRPr="00542136">
              <w:rPr>
                <w:i/>
              </w:rPr>
              <w:t>Que la cotización inicial varié demasiado con la cotización final.</w:t>
            </w:r>
          </w:p>
        </w:tc>
        <w:tc>
          <w:tcPr>
            <w:tcW w:w="1980" w:type="dxa"/>
            <w:gridSpan w:val="2"/>
          </w:tcPr>
          <w:p w:rsidR="00651B3A" w:rsidRPr="00542136" w:rsidRDefault="00792D76">
            <w:pPr>
              <w:pStyle w:val="Textoindependiente"/>
              <w:ind w:left="0"/>
              <w:rPr>
                <w:i/>
              </w:rPr>
            </w:pPr>
            <w:r>
              <w:rPr>
                <w:i/>
              </w:rPr>
              <w:t>Se va a establecer un valor estándar de una casa habitable en la aplicación, por lo tanto el valor solo varía si el cliente quiere elegir otros componentes para la casa.</w:t>
            </w:r>
          </w:p>
        </w:tc>
        <w:tc>
          <w:tcPr>
            <w:tcW w:w="2430" w:type="dxa"/>
          </w:tcPr>
          <w:p w:rsidR="00651B3A" w:rsidRPr="00542136" w:rsidRDefault="00792D76">
            <w:pPr>
              <w:pStyle w:val="Textoindependiente"/>
              <w:ind w:left="0"/>
              <w:rPr>
                <w:i/>
              </w:rPr>
            </w:pPr>
            <w:r>
              <w:rPr>
                <w:i/>
              </w:rPr>
              <w:t>Se va a diseñar una plataforma con precios de casas totalmente terminadas para que la cotización inicial no varié con la final.</w:t>
            </w:r>
          </w:p>
        </w:tc>
      </w:tr>
    </w:tbl>
    <w:p w:rsidR="00651B3A" w:rsidRDefault="00651B3A">
      <w:pPr>
        <w:pStyle w:val="Textoindependiente"/>
      </w:pPr>
    </w:p>
    <w:p w:rsidR="00651B3A" w:rsidRDefault="00856C35">
      <w:pPr>
        <w:pStyle w:val="Ttulo2"/>
      </w:pPr>
      <w:bookmarkStart w:id="45" w:name="_Toc452813589"/>
      <w:bookmarkStart w:id="46" w:name="_Toc512930914"/>
      <w:bookmarkStart w:id="47" w:name="_Toc524313343"/>
      <w:r>
        <w:t>Alternatives and Competition</w:t>
      </w:r>
      <w:bookmarkEnd w:id="45"/>
      <w:bookmarkEnd w:id="46"/>
      <w:bookmarkEnd w:id="47"/>
    </w:p>
    <w:p w:rsidR="009C6C13" w:rsidRPr="00542136" w:rsidRDefault="00E52FC2" w:rsidP="00E52FC2">
      <w:pPr>
        <w:rPr>
          <w:i/>
        </w:rPr>
      </w:pPr>
      <w:r w:rsidRPr="00542136">
        <w:rPr>
          <w:i/>
        </w:rPr>
        <w:t>En Colombia aún no existe una empresa especializada en la construcción de casa</w:t>
      </w:r>
      <w:r w:rsidR="00942E27" w:rsidRPr="00542136">
        <w:rPr>
          <w:i/>
        </w:rPr>
        <w:t xml:space="preserve">s 100% de madera, </w:t>
      </w:r>
      <w:r w:rsidR="009C6C13" w:rsidRPr="00542136">
        <w:rPr>
          <w:i/>
        </w:rPr>
        <w:t>por ende se puede considerar que no se tiene una competencia real, aunque existen empresas que se especializan en la construcción de quioscos y casas con partes en madera.</w:t>
      </w:r>
      <w:r w:rsidR="002D4EA4" w:rsidRPr="00542136">
        <w:rPr>
          <w:i/>
        </w:rPr>
        <w:t xml:space="preserve"> </w:t>
      </w:r>
      <w:r w:rsidR="009C6C13" w:rsidRPr="00542136">
        <w:rPr>
          <w:i/>
        </w:rPr>
        <w:t xml:space="preserve">Una de ellas es “taller de ensamble” </w:t>
      </w:r>
      <w:r w:rsidR="002D4EA4" w:rsidRPr="00542136">
        <w:rPr>
          <w:i/>
        </w:rPr>
        <w:t xml:space="preserve">que </w:t>
      </w:r>
      <w:r w:rsidR="008A3C28">
        <w:rPr>
          <w:i/>
        </w:rPr>
        <w:t>hace casas con partes de madera, pero esta solo tiene un sitio web informativo donde no brinda al cliente la facilidad de conocer los precios a los que se va afrontar en una futura compra.</w:t>
      </w:r>
    </w:p>
    <w:p w:rsidR="00651B3A" w:rsidRDefault="00856C35">
      <w:pPr>
        <w:pStyle w:val="Ttulo1"/>
      </w:pPr>
      <w:bookmarkStart w:id="48" w:name="_Toc436203387"/>
      <w:bookmarkStart w:id="49" w:name="_Toc452813590"/>
      <w:bookmarkStart w:id="50" w:name="_Toc512930915"/>
      <w:bookmarkStart w:id="51" w:name="_Toc524313344"/>
      <w:bookmarkEnd w:id="27"/>
      <w:r>
        <w:t>Product Overview</w:t>
      </w:r>
      <w:bookmarkEnd w:id="48"/>
      <w:bookmarkEnd w:id="49"/>
      <w:bookmarkEnd w:id="50"/>
      <w:bookmarkEnd w:id="51"/>
    </w:p>
    <w:p w:rsidR="00000464" w:rsidRDefault="00000464" w:rsidP="00075B2D">
      <w:pPr>
        <w:pStyle w:val="InfoBlue"/>
      </w:pPr>
      <w:r>
        <w:t>Se desea hacer una implementación de una  página web,  donde el cliente elije el modelo de la casa de su preferencia y con estos datos se hace una cotización inicial, dando así el primer acercamiento entre el cliente y la empresa. Con esto la empresa desea conocer las personas que terminaron su cotización formal, las que solo hicieron una cotización inicial y  las que decidieron realizar el contrato de construcción.</w:t>
      </w:r>
    </w:p>
    <w:p w:rsidR="009E6DD7" w:rsidRPr="009E6DD7" w:rsidRDefault="009E6DD7" w:rsidP="009E6DD7">
      <w:pPr>
        <w:pStyle w:val="Textoindependiente"/>
        <w:ind w:left="0"/>
        <w:rPr>
          <w:i/>
        </w:rPr>
      </w:pPr>
      <w:r w:rsidRPr="009E6DD7">
        <w:rPr>
          <w:i/>
        </w:rPr>
        <w:t>Para la realización de esto se desea hacer una página web donde se manejara dos versiones, la primera la que vera el cliente y la otra la que vera la empresa con sus respectivas estadísticas. Las casas que el cliente elegirá son los modelos que la empresa maneja hasta el momento y la cotización varía según el precio del dólar en Colombia.</w:t>
      </w:r>
    </w:p>
    <w:p w:rsidR="00651B3A" w:rsidRDefault="00856C35">
      <w:pPr>
        <w:pStyle w:val="Ttulo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651B3A" w:rsidRDefault="007F5C59" w:rsidP="00075B2D">
      <w:pPr>
        <w:pStyle w:val="InfoBlue"/>
      </w:pPr>
      <w:r>
        <w:t>Se hizo un análisis del  tipo de páginas web que maneja “taller de ensamble” y se concluyó que no tienen sis</w:t>
      </w:r>
      <w:r w:rsidR="00511437">
        <w:t xml:space="preserve">tematizado la trazabilidad de cotización con el cliente. </w:t>
      </w:r>
    </w:p>
    <w:p w:rsidR="00511437" w:rsidRPr="005A2B83" w:rsidRDefault="00511437" w:rsidP="00511437">
      <w:pPr>
        <w:pStyle w:val="Textoindependiente"/>
        <w:ind w:left="0"/>
        <w:rPr>
          <w:i/>
        </w:rPr>
      </w:pPr>
      <w:r w:rsidRPr="005A2B83">
        <w:rPr>
          <w:i/>
        </w:rPr>
        <w:t xml:space="preserve">Esta </w:t>
      </w:r>
      <w:r w:rsidR="00372C9D" w:rsidRPr="005A2B83">
        <w:rPr>
          <w:i/>
        </w:rPr>
        <w:t>página</w:t>
      </w:r>
      <w:r w:rsidRPr="005A2B83">
        <w:rPr>
          <w:i/>
        </w:rPr>
        <w:t xml:space="preserve"> web </w:t>
      </w:r>
      <w:r w:rsidR="00372C9D" w:rsidRPr="005A2B83">
        <w:rPr>
          <w:i/>
        </w:rPr>
        <w:t>iría</w:t>
      </w:r>
      <w:r w:rsidRPr="005A2B83">
        <w:rPr>
          <w:i/>
        </w:rPr>
        <w:t xml:space="preserve"> asociada con el correo del cliente ya que por este se le va a enviar la cotización inicial y se va a util</w:t>
      </w:r>
      <w:r w:rsidR="00FE3B9B" w:rsidRPr="005A2B83">
        <w:rPr>
          <w:i/>
        </w:rPr>
        <w:t>izar para un posterior contacto, en el cual se garantizara la trazabilidad de la cotización final con la empresa.</w:t>
      </w:r>
    </w:p>
    <w:p w:rsidR="00651B3A" w:rsidRDefault="00856C35">
      <w:pPr>
        <w:pStyle w:val="Ttulo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5A2B83" w:rsidRPr="005A2B83" w:rsidRDefault="005A2B83" w:rsidP="005A2B83">
      <w:pPr>
        <w:rPr>
          <w:i/>
        </w:rPr>
      </w:pPr>
      <w:r w:rsidRPr="005A2B83">
        <w:rPr>
          <w:i/>
        </w:rPr>
        <w:t>Supuestos:</w:t>
      </w:r>
    </w:p>
    <w:p w:rsidR="005A2B83" w:rsidRPr="005A2B83" w:rsidRDefault="005A2B83" w:rsidP="005A2B83">
      <w:pPr>
        <w:numPr>
          <w:ilvl w:val="0"/>
          <w:numId w:val="30"/>
        </w:numPr>
        <w:rPr>
          <w:i/>
        </w:rPr>
      </w:pPr>
      <w:r w:rsidRPr="005A2B83">
        <w:rPr>
          <w:b/>
          <w:i/>
        </w:rPr>
        <w:t xml:space="preserve">Cambios de </w:t>
      </w:r>
      <w:r>
        <w:rPr>
          <w:b/>
          <w:i/>
        </w:rPr>
        <w:t>política de la empresa</w:t>
      </w:r>
      <w:r w:rsidRPr="005A2B83">
        <w:rPr>
          <w:b/>
          <w:i/>
        </w:rPr>
        <w:t>:</w:t>
      </w:r>
      <w:r w:rsidRPr="005A2B83">
        <w:rPr>
          <w:i/>
        </w:rPr>
        <w:t xml:space="preserve"> Si la empresa cambia sus políticas y afecta la manera en que se contacta al cliente, cambiara la visión.</w:t>
      </w:r>
    </w:p>
    <w:p w:rsidR="005A2B83" w:rsidRDefault="005A2B83" w:rsidP="005A2B83">
      <w:pPr>
        <w:numPr>
          <w:ilvl w:val="0"/>
          <w:numId w:val="30"/>
        </w:numPr>
        <w:rPr>
          <w:i/>
        </w:rPr>
      </w:pPr>
      <w:r w:rsidRPr="005A2B83">
        <w:rPr>
          <w:i/>
        </w:rPr>
        <w:t xml:space="preserve"> </w:t>
      </w:r>
      <w:r w:rsidRPr="005A2B83">
        <w:rPr>
          <w:b/>
          <w:i/>
        </w:rPr>
        <w:t>Cambio de parecer de la empresa:</w:t>
      </w:r>
      <w:r>
        <w:rPr>
          <w:i/>
        </w:rPr>
        <w:t xml:space="preserve"> Si por algún motivo la empresa ya no quiere hacer lo pactado, cambia de manera directa la visión y la estructura del proyecto.</w:t>
      </w:r>
    </w:p>
    <w:p w:rsidR="00651B3A" w:rsidRDefault="00856C35">
      <w:pPr>
        <w:pStyle w:val="Ttulo1"/>
      </w:pPr>
      <w:bookmarkStart w:id="80" w:name="_Toc436203402"/>
      <w:bookmarkStart w:id="81" w:name="_Toc452813596"/>
      <w:bookmarkStart w:id="82" w:name="_Toc512930918"/>
      <w:bookmarkStart w:id="83" w:name="_Toc524313347"/>
      <w:r>
        <w:t>Product Features</w:t>
      </w:r>
      <w:bookmarkEnd w:id="80"/>
      <w:bookmarkEnd w:id="81"/>
      <w:bookmarkEnd w:id="82"/>
      <w:bookmarkEnd w:id="83"/>
    </w:p>
    <w:p w:rsidR="005A2B83" w:rsidRPr="00075B2D" w:rsidRDefault="00A94832" w:rsidP="005A2B83">
      <w:pPr>
        <w:numPr>
          <w:ilvl w:val="0"/>
          <w:numId w:val="31"/>
        </w:numPr>
        <w:rPr>
          <w:i/>
        </w:rPr>
      </w:pPr>
      <w:r w:rsidRPr="00075B2D">
        <w:rPr>
          <w:i/>
        </w:rPr>
        <w:t>El cliente tiene la posibilidad de observar los modelos de casas que ofrece la empresa.</w:t>
      </w:r>
    </w:p>
    <w:p w:rsidR="00A94832" w:rsidRPr="00075B2D" w:rsidRDefault="00A94832" w:rsidP="005A2B83">
      <w:pPr>
        <w:numPr>
          <w:ilvl w:val="0"/>
          <w:numId w:val="31"/>
        </w:numPr>
        <w:rPr>
          <w:i/>
        </w:rPr>
      </w:pPr>
      <w:r w:rsidRPr="00075B2D">
        <w:rPr>
          <w:i/>
        </w:rPr>
        <w:t>El cliente puede elegir el modelo de casa de su gusto para hacer una cotización inicial.</w:t>
      </w:r>
    </w:p>
    <w:p w:rsidR="00A94832" w:rsidRPr="00075B2D" w:rsidRDefault="00A94832" w:rsidP="005A2B83">
      <w:pPr>
        <w:numPr>
          <w:ilvl w:val="0"/>
          <w:numId w:val="31"/>
        </w:numPr>
        <w:rPr>
          <w:i/>
        </w:rPr>
      </w:pPr>
      <w:r w:rsidRPr="00075B2D">
        <w:rPr>
          <w:i/>
        </w:rPr>
        <w:t>Una vez el cliente haya elegido el modelo de su gusto la plataforma calculara un valor estimado de la casa dependiendo el tamaño en metros cuadrados.</w:t>
      </w:r>
    </w:p>
    <w:p w:rsidR="00A94832" w:rsidRPr="00075B2D" w:rsidRDefault="00D63B9D" w:rsidP="005A2B83">
      <w:pPr>
        <w:numPr>
          <w:ilvl w:val="0"/>
          <w:numId w:val="31"/>
        </w:numPr>
        <w:rPr>
          <w:i/>
        </w:rPr>
      </w:pPr>
      <w:r w:rsidRPr="00075B2D">
        <w:rPr>
          <w:i/>
        </w:rPr>
        <w:t xml:space="preserve">Si el cliente desea obtener una cotización final deberá </w:t>
      </w:r>
      <w:r w:rsidR="007C23B3" w:rsidRPr="00075B2D">
        <w:rPr>
          <w:i/>
        </w:rPr>
        <w:t>seguir adelante con el proceso haciendo un registro</w:t>
      </w:r>
      <w:r w:rsidRPr="00075B2D">
        <w:rPr>
          <w:i/>
        </w:rPr>
        <w:t xml:space="preserve"> donde </w:t>
      </w:r>
      <w:r w:rsidR="007C23B3" w:rsidRPr="00075B2D">
        <w:rPr>
          <w:i/>
        </w:rPr>
        <w:t xml:space="preserve">suministrara sus datos </w:t>
      </w:r>
      <w:r w:rsidRPr="00075B2D">
        <w:rPr>
          <w:i/>
        </w:rPr>
        <w:t xml:space="preserve"> y el medio de preferencia para un posterior contacto.</w:t>
      </w:r>
    </w:p>
    <w:p w:rsidR="00D63B9D" w:rsidRPr="00075B2D" w:rsidRDefault="00D63B9D" w:rsidP="005A2B83">
      <w:pPr>
        <w:numPr>
          <w:ilvl w:val="0"/>
          <w:numId w:val="31"/>
        </w:numPr>
        <w:rPr>
          <w:i/>
        </w:rPr>
      </w:pPr>
      <w:r w:rsidRPr="00075B2D">
        <w:rPr>
          <w:i/>
        </w:rPr>
        <w:lastRenderedPageBreak/>
        <w:t>Una vez el cliente suministre sus datos personales se le enviara un correo con la cotización inicial.</w:t>
      </w:r>
    </w:p>
    <w:p w:rsidR="00D63B9D" w:rsidRPr="00075B2D" w:rsidRDefault="00D63B9D" w:rsidP="005A2B83">
      <w:pPr>
        <w:numPr>
          <w:ilvl w:val="0"/>
          <w:numId w:val="31"/>
        </w:numPr>
        <w:rPr>
          <w:i/>
        </w:rPr>
      </w:pPr>
      <w:r w:rsidRPr="00075B2D">
        <w:rPr>
          <w:i/>
        </w:rPr>
        <w:t>Se tendrá un registro de las personas que decidieron obtener una cotización final.</w:t>
      </w:r>
    </w:p>
    <w:p w:rsidR="00D63B9D" w:rsidRPr="00075B2D" w:rsidRDefault="00D63B9D" w:rsidP="005A2B83">
      <w:pPr>
        <w:numPr>
          <w:ilvl w:val="0"/>
          <w:numId w:val="31"/>
        </w:numPr>
        <w:rPr>
          <w:i/>
        </w:rPr>
      </w:pPr>
      <w:r w:rsidRPr="00075B2D">
        <w:rPr>
          <w:i/>
        </w:rPr>
        <w:t>Una vez la empresa se haya contactado con el cliente se enviara un correo con la cotización final.</w:t>
      </w:r>
    </w:p>
    <w:p w:rsidR="00D63B9D" w:rsidRPr="005A2B83" w:rsidRDefault="00D63B9D" w:rsidP="00D63B9D">
      <w:pPr>
        <w:numPr>
          <w:ilvl w:val="0"/>
          <w:numId w:val="31"/>
        </w:numPr>
      </w:pPr>
      <w:r w:rsidRPr="00075B2D">
        <w:rPr>
          <w:i/>
        </w:rPr>
        <w:t>Si el cliente decide comprar la casa la empresa registra la compra para tener un registro de los clientes que</w:t>
      </w:r>
      <w:r>
        <w:t xml:space="preserve"> han comprado.</w:t>
      </w:r>
    </w:p>
    <w:p w:rsidR="005A2B83" w:rsidRPr="005A2B83" w:rsidRDefault="005A2B83" w:rsidP="005A2B83"/>
    <w:p w:rsidR="00651B3A" w:rsidRDefault="00856C35">
      <w:pPr>
        <w:pStyle w:val="Ttulo1"/>
      </w:pPr>
      <w:bookmarkStart w:id="84" w:name="_Toc436203408"/>
      <w:bookmarkStart w:id="85" w:name="_Toc452813602"/>
      <w:bookmarkStart w:id="86" w:name="_Toc512930919"/>
      <w:bookmarkStart w:id="87" w:name="_Toc524313348"/>
      <w:r>
        <w:t>Other Product Requirements</w:t>
      </w:r>
      <w:bookmarkEnd w:id="84"/>
      <w:bookmarkEnd w:id="85"/>
      <w:bookmarkEnd w:id="86"/>
      <w:bookmarkEnd w:id="87"/>
    </w:p>
    <w:p w:rsidR="00A61335" w:rsidRPr="00075B2D" w:rsidRDefault="002D7A4E" w:rsidP="00075B2D">
      <w:pPr>
        <w:pStyle w:val="InfoBlue"/>
      </w:pPr>
      <w:r w:rsidRPr="00075B2D">
        <w:t>Requisitos de la plataforma:</w:t>
      </w:r>
    </w:p>
    <w:p w:rsidR="00075B2D" w:rsidRPr="00075B2D" w:rsidRDefault="00075B2D" w:rsidP="00075B2D">
      <w:pPr>
        <w:pStyle w:val="Textoindependiente"/>
        <w:numPr>
          <w:ilvl w:val="0"/>
          <w:numId w:val="33"/>
        </w:numPr>
        <w:rPr>
          <w:i/>
        </w:rPr>
      </w:pPr>
      <w:r w:rsidRPr="00075B2D">
        <w:rPr>
          <w:i/>
        </w:rPr>
        <w:t>Mostrar modelos de casa de la empresa</w:t>
      </w:r>
    </w:p>
    <w:p w:rsidR="002D7A4E" w:rsidRPr="00075B2D" w:rsidRDefault="00075B2D" w:rsidP="002D7A4E">
      <w:pPr>
        <w:pStyle w:val="Textoindependiente"/>
        <w:numPr>
          <w:ilvl w:val="0"/>
          <w:numId w:val="32"/>
        </w:numPr>
        <w:rPr>
          <w:i/>
        </w:rPr>
      </w:pPr>
      <w:r w:rsidRPr="00075B2D">
        <w:rPr>
          <w:i/>
        </w:rPr>
        <w:t>Calcular</w:t>
      </w:r>
      <w:r w:rsidR="002D7A4E" w:rsidRPr="00075B2D">
        <w:rPr>
          <w:i/>
        </w:rPr>
        <w:t xml:space="preserve"> valor inicial de la casa.</w:t>
      </w:r>
    </w:p>
    <w:p w:rsidR="002D7A4E" w:rsidRPr="00075B2D" w:rsidRDefault="00075B2D" w:rsidP="002D7A4E">
      <w:pPr>
        <w:pStyle w:val="Textoindependiente"/>
        <w:numPr>
          <w:ilvl w:val="0"/>
          <w:numId w:val="32"/>
        </w:numPr>
        <w:rPr>
          <w:i/>
        </w:rPr>
      </w:pPr>
      <w:r w:rsidRPr="00075B2D">
        <w:rPr>
          <w:i/>
        </w:rPr>
        <w:t>Registro de usuario</w:t>
      </w:r>
    </w:p>
    <w:p w:rsidR="00075B2D" w:rsidRPr="00075B2D" w:rsidRDefault="00075B2D" w:rsidP="002D7A4E">
      <w:pPr>
        <w:pStyle w:val="Textoindependiente"/>
        <w:numPr>
          <w:ilvl w:val="0"/>
          <w:numId w:val="32"/>
        </w:numPr>
        <w:rPr>
          <w:i/>
        </w:rPr>
      </w:pPr>
      <w:r w:rsidRPr="00075B2D">
        <w:rPr>
          <w:i/>
        </w:rPr>
        <w:t>Envío del correo al cliente con la cotización inicial</w:t>
      </w:r>
    </w:p>
    <w:p w:rsidR="00075B2D" w:rsidRPr="00075B2D" w:rsidRDefault="00075B2D" w:rsidP="002D7A4E">
      <w:pPr>
        <w:pStyle w:val="Textoindependiente"/>
        <w:numPr>
          <w:ilvl w:val="0"/>
          <w:numId w:val="32"/>
        </w:numPr>
        <w:rPr>
          <w:i/>
        </w:rPr>
      </w:pPr>
      <w:r w:rsidRPr="00075B2D">
        <w:rPr>
          <w:i/>
        </w:rPr>
        <w:t>Registro de clientes que hicieron cotización final</w:t>
      </w:r>
    </w:p>
    <w:p w:rsidR="00075B2D" w:rsidRPr="00075B2D" w:rsidRDefault="00075B2D" w:rsidP="002D7A4E">
      <w:pPr>
        <w:pStyle w:val="Textoindependiente"/>
        <w:numPr>
          <w:ilvl w:val="0"/>
          <w:numId w:val="32"/>
        </w:numPr>
        <w:rPr>
          <w:i/>
        </w:rPr>
      </w:pPr>
      <w:r w:rsidRPr="00075B2D">
        <w:rPr>
          <w:i/>
        </w:rPr>
        <w:t>Registro de clientes que compraron la casa.</w:t>
      </w:r>
    </w:p>
    <w:sectPr w:rsidR="00075B2D" w:rsidRPr="00075B2D">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FBD" w:rsidRDefault="00374FBD">
      <w:pPr>
        <w:spacing w:line="240" w:lineRule="auto"/>
      </w:pPr>
      <w:r>
        <w:separator/>
      </w:r>
    </w:p>
  </w:endnote>
  <w:endnote w:type="continuationSeparator" w:id="0">
    <w:p w:rsidR="00374FBD" w:rsidRDefault="00374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1B3A">
      <w:tc>
        <w:tcPr>
          <w:tcW w:w="3162" w:type="dxa"/>
          <w:tcBorders>
            <w:top w:val="nil"/>
            <w:left w:val="nil"/>
            <w:bottom w:val="nil"/>
            <w:right w:val="nil"/>
          </w:tcBorders>
        </w:tcPr>
        <w:p w:rsidR="00651B3A" w:rsidRDefault="00856C35">
          <w:pPr>
            <w:ind w:right="360"/>
          </w:pPr>
          <w:r>
            <w:t>Confidential</w:t>
          </w:r>
        </w:p>
      </w:tc>
      <w:tc>
        <w:tcPr>
          <w:tcW w:w="3162" w:type="dxa"/>
          <w:tcBorders>
            <w:top w:val="nil"/>
            <w:left w:val="nil"/>
            <w:bottom w:val="nil"/>
            <w:right w:val="nil"/>
          </w:tcBorders>
        </w:tcPr>
        <w:p w:rsidR="00651B3A" w:rsidRDefault="00856C35">
          <w:pPr>
            <w:jc w:val="center"/>
          </w:pPr>
          <w:r>
            <w:sym w:font="Symbol" w:char="F0D3"/>
          </w:r>
          <w:r w:rsidR="00374FBD">
            <w:fldChar w:fldCharType="begin"/>
          </w:r>
          <w:r w:rsidR="00374FBD">
            <w:instrText xml:space="preserve"> DOCPROPERTY "Company"  \* MERGEFORMAT </w:instrText>
          </w:r>
          <w:r w:rsidR="00374FBD">
            <w:fldChar w:fldCharType="separate"/>
          </w:r>
          <w:r w:rsidR="00A61335">
            <w:t>&lt;Company Name&gt;</w:t>
          </w:r>
          <w:r w:rsidR="00374FBD">
            <w:fldChar w:fldCharType="end"/>
          </w:r>
          <w:r>
            <w:t xml:space="preserve">, </w:t>
          </w:r>
          <w:r>
            <w:fldChar w:fldCharType="begin"/>
          </w:r>
          <w:r>
            <w:instrText xml:space="preserve"> DATE \@ "yyyy" </w:instrText>
          </w:r>
          <w:r>
            <w:fldChar w:fldCharType="separate"/>
          </w:r>
          <w:r w:rsidR="004A100B">
            <w:rPr>
              <w:noProof/>
            </w:rPr>
            <w:t>2015</w:t>
          </w:r>
          <w:r>
            <w:fldChar w:fldCharType="end"/>
          </w:r>
        </w:p>
      </w:tc>
      <w:tc>
        <w:tcPr>
          <w:tcW w:w="3162" w:type="dxa"/>
          <w:tcBorders>
            <w:top w:val="nil"/>
            <w:left w:val="nil"/>
            <w:bottom w:val="nil"/>
            <w:right w:val="nil"/>
          </w:tcBorders>
        </w:tcPr>
        <w:p w:rsidR="00651B3A" w:rsidRDefault="00856C3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A100B">
            <w:rPr>
              <w:rStyle w:val="Nmerodepgina"/>
              <w:noProof/>
            </w:rPr>
            <w:t>2</w:t>
          </w:r>
          <w:r>
            <w:rPr>
              <w:rStyle w:val="Nmerodepgina"/>
            </w:rPr>
            <w:fldChar w:fldCharType="end"/>
          </w:r>
        </w:p>
      </w:tc>
    </w:tr>
  </w:tbl>
  <w:p w:rsidR="00651B3A" w:rsidRDefault="00651B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FBD" w:rsidRDefault="00374FBD">
      <w:pPr>
        <w:spacing w:line="240" w:lineRule="auto"/>
      </w:pPr>
      <w:r>
        <w:separator/>
      </w:r>
    </w:p>
  </w:footnote>
  <w:footnote w:type="continuationSeparator" w:id="0">
    <w:p w:rsidR="00374FBD" w:rsidRDefault="00374F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B3A" w:rsidRDefault="00651B3A">
    <w:pPr>
      <w:rPr>
        <w:sz w:val="24"/>
      </w:rPr>
    </w:pPr>
  </w:p>
  <w:p w:rsidR="00651B3A" w:rsidRDefault="00651B3A">
    <w:pPr>
      <w:pBdr>
        <w:top w:val="single" w:sz="6" w:space="1" w:color="auto"/>
      </w:pBdr>
      <w:rPr>
        <w:sz w:val="24"/>
      </w:rPr>
    </w:pPr>
  </w:p>
  <w:p w:rsidR="00953C22" w:rsidRPr="00A61335" w:rsidRDefault="00953C22" w:rsidP="00953C22">
    <w:pPr>
      <w:pStyle w:val="Puesto"/>
      <w:jc w:val="right"/>
    </w:pPr>
    <w:r w:rsidRPr="00A61335">
      <w:t>Construcciones</w:t>
    </w:r>
    <w:r>
      <w:t xml:space="preserve"> Monsa</w:t>
    </w:r>
  </w:p>
  <w:p w:rsidR="00651B3A" w:rsidRDefault="00651B3A">
    <w:pPr>
      <w:pBdr>
        <w:bottom w:val="single" w:sz="6" w:space="1" w:color="auto"/>
      </w:pBdr>
      <w:jc w:val="right"/>
      <w:rPr>
        <w:rFonts w:ascii="Arial" w:hAnsi="Arial"/>
        <w:b/>
        <w:sz w:val="36"/>
      </w:rPr>
    </w:pPr>
  </w:p>
  <w:p w:rsidR="00651B3A" w:rsidRDefault="00651B3A">
    <w:pPr>
      <w:pBdr>
        <w:bottom w:val="single" w:sz="6" w:space="1" w:color="auto"/>
      </w:pBdr>
      <w:jc w:val="right"/>
      <w:rPr>
        <w:sz w:val="24"/>
      </w:rPr>
    </w:pPr>
  </w:p>
  <w:p w:rsidR="00651B3A" w:rsidRDefault="00651B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1B3A">
      <w:tc>
        <w:tcPr>
          <w:tcW w:w="6379" w:type="dxa"/>
        </w:tcPr>
        <w:p w:rsidR="00651B3A" w:rsidRDefault="00A61335">
          <w:r>
            <w:rPr>
              <w:b/>
            </w:rPr>
            <w:t>Construcciones Monsa</w:t>
          </w:r>
        </w:p>
      </w:tc>
      <w:tc>
        <w:tcPr>
          <w:tcW w:w="3179" w:type="dxa"/>
        </w:tcPr>
        <w:p w:rsidR="00651B3A" w:rsidRDefault="00753551">
          <w:pPr>
            <w:tabs>
              <w:tab w:val="left" w:pos="1135"/>
            </w:tabs>
            <w:spacing w:before="40"/>
            <w:ind w:right="68"/>
          </w:pPr>
          <w:r>
            <w:t xml:space="preserve">  Version:           &lt;3</w:t>
          </w:r>
          <w:r w:rsidR="00856C35">
            <w:t>.0&gt;</w:t>
          </w:r>
        </w:p>
      </w:tc>
    </w:tr>
    <w:tr w:rsidR="00651B3A">
      <w:tc>
        <w:tcPr>
          <w:tcW w:w="6379" w:type="dxa"/>
        </w:tcPr>
        <w:p w:rsidR="00651B3A" w:rsidRDefault="00374FBD">
          <w:r>
            <w:fldChar w:fldCharType="begin"/>
          </w:r>
          <w:r>
            <w:instrText xml:space="preserve"> TITLE  \* MERGEFORMAT </w:instrText>
          </w:r>
          <w:r>
            <w:fldChar w:fldCharType="separate"/>
          </w:r>
          <w:r w:rsidR="00A61335">
            <w:t>Vision (Small Project)</w:t>
          </w:r>
          <w:r>
            <w:fldChar w:fldCharType="end"/>
          </w:r>
        </w:p>
      </w:tc>
      <w:tc>
        <w:tcPr>
          <w:tcW w:w="3179" w:type="dxa"/>
        </w:tcPr>
        <w:p w:rsidR="00651B3A" w:rsidRDefault="00856C35" w:rsidP="00A61335">
          <w:r>
            <w:t xml:space="preserve">  Date:  </w:t>
          </w:r>
          <w:r w:rsidR="00753551">
            <w:t>22</w:t>
          </w:r>
          <w:r w:rsidR="00A61335">
            <w:t>/09/2015</w:t>
          </w:r>
        </w:p>
      </w:tc>
    </w:tr>
    <w:tr w:rsidR="00651B3A">
      <w:tc>
        <w:tcPr>
          <w:tcW w:w="9558" w:type="dxa"/>
          <w:gridSpan w:val="2"/>
        </w:tcPr>
        <w:p w:rsidR="00651B3A" w:rsidRDefault="00856C35">
          <w:r>
            <w:t>&lt;document identifier&gt;</w:t>
          </w:r>
        </w:p>
      </w:tc>
    </w:tr>
  </w:tbl>
  <w:p w:rsidR="00651B3A" w:rsidRDefault="00651B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734FE6"/>
    <w:multiLevelType w:val="hybridMultilevel"/>
    <w:tmpl w:val="ED3247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007627"/>
    <w:multiLevelType w:val="multilevel"/>
    <w:tmpl w:val="F59624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60D0627"/>
    <w:multiLevelType w:val="hybridMultilevel"/>
    <w:tmpl w:val="528C1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9A73012"/>
    <w:multiLevelType w:val="hybridMultilevel"/>
    <w:tmpl w:val="97FE74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C90C54"/>
    <w:multiLevelType w:val="hybridMultilevel"/>
    <w:tmpl w:val="5F6E97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1"/>
  </w:num>
  <w:num w:numId="6">
    <w:abstractNumId w:val="24"/>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8"/>
  </w:num>
  <w:num w:numId="13">
    <w:abstractNumId w:val="16"/>
  </w:num>
  <w:num w:numId="14">
    <w:abstractNumId w:val="29"/>
  </w:num>
  <w:num w:numId="15">
    <w:abstractNumId w:val="15"/>
  </w:num>
  <w:num w:numId="16">
    <w:abstractNumId w:val="5"/>
  </w:num>
  <w:num w:numId="17">
    <w:abstractNumId w:val="28"/>
  </w:num>
  <w:num w:numId="18">
    <w:abstractNumId w:val="21"/>
  </w:num>
  <w:num w:numId="19">
    <w:abstractNumId w:val="7"/>
  </w:num>
  <w:num w:numId="20">
    <w:abstractNumId w:val="20"/>
  </w:num>
  <w:num w:numId="21">
    <w:abstractNumId w:val="14"/>
  </w:num>
  <w:num w:numId="22">
    <w:abstractNumId w:val="27"/>
  </w:num>
  <w:num w:numId="23">
    <w:abstractNumId w:val="12"/>
  </w:num>
  <w:num w:numId="24">
    <w:abstractNumId w:val="9"/>
  </w:num>
  <w:num w:numId="25">
    <w:abstractNumId w:val="8"/>
  </w:num>
  <w:num w:numId="26">
    <w:abstractNumId w:val="25"/>
  </w:num>
  <w:num w:numId="27">
    <w:abstractNumId w:val="26"/>
  </w:num>
  <w:num w:numId="28">
    <w:abstractNumId w:val="32"/>
  </w:num>
  <w:num w:numId="29">
    <w:abstractNumId w:val="19"/>
  </w:num>
  <w:num w:numId="30">
    <w:abstractNumId w:val="6"/>
  </w:num>
  <w:num w:numId="31">
    <w:abstractNumId w:val="11"/>
  </w:num>
  <w:num w:numId="32">
    <w:abstractNumId w:val="23"/>
  </w:num>
  <w:num w:numId="33">
    <w:abstractNumId w:val="1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335"/>
    <w:rsid w:val="00000464"/>
    <w:rsid w:val="0003269F"/>
    <w:rsid w:val="00075B2D"/>
    <w:rsid w:val="0013248F"/>
    <w:rsid w:val="00241A94"/>
    <w:rsid w:val="002B2256"/>
    <w:rsid w:val="002D4EA4"/>
    <w:rsid w:val="002D7A4E"/>
    <w:rsid w:val="002E2A9C"/>
    <w:rsid w:val="002F26BB"/>
    <w:rsid w:val="00302063"/>
    <w:rsid w:val="00372C9D"/>
    <w:rsid w:val="00374FBD"/>
    <w:rsid w:val="003F2E3F"/>
    <w:rsid w:val="004058FD"/>
    <w:rsid w:val="00450816"/>
    <w:rsid w:val="004A100B"/>
    <w:rsid w:val="004B6E86"/>
    <w:rsid w:val="004C3F96"/>
    <w:rsid w:val="00511437"/>
    <w:rsid w:val="0052088C"/>
    <w:rsid w:val="00542136"/>
    <w:rsid w:val="00581AA0"/>
    <w:rsid w:val="005959DF"/>
    <w:rsid w:val="005A2B83"/>
    <w:rsid w:val="00651B3A"/>
    <w:rsid w:val="0065427C"/>
    <w:rsid w:val="00753551"/>
    <w:rsid w:val="00792D76"/>
    <w:rsid w:val="007C23B3"/>
    <w:rsid w:val="007F551F"/>
    <w:rsid w:val="007F5C59"/>
    <w:rsid w:val="00856C35"/>
    <w:rsid w:val="0086017C"/>
    <w:rsid w:val="008A3C28"/>
    <w:rsid w:val="008F30AF"/>
    <w:rsid w:val="00905176"/>
    <w:rsid w:val="00911E55"/>
    <w:rsid w:val="00942E27"/>
    <w:rsid w:val="00953C22"/>
    <w:rsid w:val="00975FD0"/>
    <w:rsid w:val="009C6C13"/>
    <w:rsid w:val="009E6DD7"/>
    <w:rsid w:val="00A23849"/>
    <w:rsid w:val="00A5448F"/>
    <w:rsid w:val="00A56163"/>
    <w:rsid w:val="00A61335"/>
    <w:rsid w:val="00A64736"/>
    <w:rsid w:val="00A8348E"/>
    <w:rsid w:val="00A935E8"/>
    <w:rsid w:val="00A94832"/>
    <w:rsid w:val="00B66955"/>
    <w:rsid w:val="00BA14CC"/>
    <w:rsid w:val="00C11D91"/>
    <w:rsid w:val="00D63B9D"/>
    <w:rsid w:val="00D76472"/>
    <w:rsid w:val="00DC4135"/>
    <w:rsid w:val="00E241A8"/>
    <w:rsid w:val="00E52FC2"/>
    <w:rsid w:val="00E60BF1"/>
    <w:rsid w:val="00E667DD"/>
    <w:rsid w:val="00FA199F"/>
    <w:rsid w:val="00FD524A"/>
    <w:rsid w:val="00FE0B8D"/>
    <w:rsid w:val="00FE3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8FF465-073C-4B74-AF65-F9970957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75B2D"/>
    <w:pPr>
      <w:widowControl/>
      <w:tabs>
        <w:tab w:val="left" w:pos="540"/>
        <w:tab w:val="left" w:pos="1260"/>
      </w:tabs>
      <w:spacing w:after="120"/>
    </w:pPr>
    <w:rPr>
      <w:i/>
      <w:color w:val="000000" w:themeColor="text1"/>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Prrafodelista">
    <w:name w:val="List Paragraph"/>
    <w:basedOn w:val="Normal"/>
    <w:uiPriority w:val="34"/>
    <w:qFormat/>
    <w:rsid w:val="004058FD"/>
    <w:pPr>
      <w:ind w:left="720"/>
      <w:contextualSpacing/>
    </w:pPr>
  </w:style>
  <w:style w:type="paragraph" w:styleId="Textodeglobo">
    <w:name w:val="Balloon Text"/>
    <w:basedOn w:val="Normal"/>
    <w:link w:val="TextodegloboCar"/>
    <w:uiPriority w:val="99"/>
    <w:semiHidden/>
    <w:unhideWhenUsed/>
    <w:rsid w:val="004B6E8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E8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20PC\Desktop\rup_vision_s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rup_vision_sp.dot</Template>
  <TotalTime>992</TotalTime>
  <Pages>8</Pages>
  <Words>1634</Words>
  <Characters>8989</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FELIPE PC</dc:creator>
  <cp:keywords/>
  <dc:description/>
  <cp:lastModifiedBy>felipe jamioy</cp:lastModifiedBy>
  <cp:revision>25</cp:revision>
  <cp:lastPrinted>2001-03-15T19:26:00Z</cp:lastPrinted>
  <dcterms:created xsi:type="dcterms:W3CDTF">2015-09-13T14:26:00Z</dcterms:created>
  <dcterms:modified xsi:type="dcterms:W3CDTF">2015-10-12T15:50:00Z</dcterms:modified>
</cp:coreProperties>
</file>